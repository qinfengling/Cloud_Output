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E84" w:rsidRDefault="00A12F44" w:rsidP="00A12F44">
      <w:pPr>
        <w:pStyle w:val="12"/>
        <w:ind w:left="561" w:hanging="561"/>
      </w:pPr>
      <w:bookmarkStart w:id="0" w:name="_GoBack"/>
      <w:bookmarkEnd w:id="0"/>
      <w:r>
        <w:rPr>
          <w:rFonts w:hint="eastAsia"/>
        </w:rPr>
        <w:t>配置路由信息</w:t>
      </w:r>
    </w:p>
    <w:p w:rsidR="002079FB" w:rsidRDefault="00A12F44" w:rsidP="00A12F44">
      <w:pPr>
        <w:pStyle w:val="22"/>
      </w:pPr>
      <w:r>
        <w:rPr>
          <w:rFonts w:hint="eastAsia"/>
        </w:rPr>
        <w:t>电脑通过网线连接</w:t>
      </w:r>
      <w:r>
        <w:rPr>
          <w:rFonts w:hint="eastAsia"/>
        </w:rPr>
        <w:t>Dragino</w:t>
      </w:r>
      <w:r>
        <w:rPr>
          <w:rFonts w:hint="eastAsia"/>
        </w:rPr>
        <w:t>，</w:t>
      </w:r>
      <w:r w:rsidR="002079FB">
        <w:rPr>
          <w:rFonts w:hint="eastAsia"/>
        </w:rPr>
        <w:t>上电，等待</w:t>
      </w:r>
      <w:r w:rsidR="002079FB">
        <w:rPr>
          <w:rFonts w:hint="eastAsia"/>
        </w:rPr>
        <w:t>Dragino</w:t>
      </w:r>
      <w:r w:rsidR="002079FB">
        <w:rPr>
          <w:rFonts w:hint="eastAsia"/>
        </w:rPr>
        <w:t>中间的提示灯（上面有个地球的）熄灭。</w:t>
      </w:r>
    </w:p>
    <w:p w:rsidR="00587B8D" w:rsidRDefault="00587B8D" w:rsidP="00587B8D">
      <w:pPr>
        <w:pStyle w:val="a7"/>
      </w:pPr>
      <w:r>
        <w:rPr>
          <w:rFonts w:hint="eastAsia"/>
        </w:rPr>
        <w:t>注：这个过程大概需要</w:t>
      </w:r>
      <w:r>
        <w:rPr>
          <w:rFonts w:hint="eastAsia"/>
        </w:rPr>
        <w:t>2</w:t>
      </w:r>
      <w:r>
        <w:rPr>
          <w:rFonts w:hint="eastAsia"/>
        </w:rPr>
        <w:t>分钟，请耐心等待</w:t>
      </w:r>
    </w:p>
    <w:p w:rsidR="00587B8D" w:rsidRDefault="00A12F44" w:rsidP="00587B8D">
      <w:pPr>
        <w:pStyle w:val="22"/>
      </w:pPr>
      <w:r>
        <w:rPr>
          <w:rFonts w:hint="eastAsia"/>
        </w:rPr>
        <w:t>网页输入</w:t>
      </w:r>
      <w:r>
        <w:rPr>
          <w:rFonts w:hint="eastAsia"/>
        </w:rPr>
        <w:t>192.168.255.1</w:t>
      </w:r>
      <w:r>
        <w:rPr>
          <w:rFonts w:hint="eastAsia"/>
        </w:rPr>
        <w:t>登陆</w:t>
      </w:r>
      <w:r>
        <w:rPr>
          <w:rFonts w:hint="eastAsia"/>
        </w:rPr>
        <w:t>Dragino</w:t>
      </w:r>
      <w:r>
        <w:rPr>
          <w:rFonts w:hint="eastAsia"/>
        </w:rPr>
        <w:t>配置页面。</w:t>
      </w:r>
    </w:p>
    <w:p w:rsidR="00A12F44" w:rsidRDefault="00E46C04" w:rsidP="00A12F44">
      <w:pPr>
        <w:pStyle w:val="22"/>
      </w:pPr>
      <w:r>
        <w:rPr>
          <w:noProof/>
        </w:rPr>
        <w:drawing>
          <wp:inline distT="0" distB="0" distL="0" distR="0" wp14:anchorId="0CD40E31" wp14:editId="7E0A3022">
            <wp:extent cx="5486400" cy="1971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04" w:rsidRDefault="00E46C04" w:rsidP="00E46C04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D6BFE">
        <w:fldChar w:fldCharType="begin"/>
      </w:r>
      <w:r w:rsidR="00ED6BFE">
        <w:instrText xml:space="preserve"> </w:instrText>
      </w:r>
      <w:r w:rsidR="00ED6BFE">
        <w:rPr>
          <w:rFonts w:hint="eastAsia"/>
        </w:rPr>
        <w:instrText>STYLEREF 1 \s</w:instrText>
      </w:r>
      <w:r w:rsidR="00ED6BFE">
        <w:instrText xml:space="preserve"> </w:instrText>
      </w:r>
      <w:r w:rsidR="00ED6BFE">
        <w:fldChar w:fldCharType="separate"/>
      </w:r>
      <w:r w:rsidR="00770E60">
        <w:rPr>
          <w:noProof/>
        </w:rPr>
        <w:t>1</w:t>
      </w:r>
      <w:r w:rsidR="00ED6BFE">
        <w:fldChar w:fldCharType="end"/>
      </w:r>
      <w:r w:rsidR="00ED6BFE">
        <w:noBreakHyphen/>
      </w:r>
      <w:r w:rsidR="00ED6BFE">
        <w:fldChar w:fldCharType="begin"/>
      </w:r>
      <w:r w:rsidR="00ED6BFE">
        <w:instrText xml:space="preserve"> </w:instrText>
      </w:r>
      <w:r w:rsidR="00ED6BFE">
        <w:rPr>
          <w:rFonts w:hint="eastAsia"/>
        </w:rPr>
        <w:instrText xml:space="preserve">SEQ </w:instrText>
      </w:r>
      <w:r w:rsidR="00ED6BFE">
        <w:rPr>
          <w:rFonts w:hint="eastAsia"/>
        </w:rPr>
        <w:instrText>图</w:instrText>
      </w:r>
      <w:r w:rsidR="00ED6BFE">
        <w:rPr>
          <w:rFonts w:hint="eastAsia"/>
        </w:rPr>
        <w:instrText xml:space="preserve"> \* ARABIC \s 1</w:instrText>
      </w:r>
      <w:r w:rsidR="00ED6BFE">
        <w:instrText xml:space="preserve"> </w:instrText>
      </w:r>
      <w:r w:rsidR="00ED6BFE">
        <w:fldChar w:fldCharType="separate"/>
      </w:r>
      <w:r w:rsidR="00770E60">
        <w:rPr>
          <w:noProof/>
        </w:rPr>
        <w:t>1</w:t>
      </w:r>
      <w:r w:rsidR="00ED6BFE">
        <w:fldChar w:fldCharType="end"/>
      </w:r>
      <w:r>
        <w:rPr>
          <w:rFonts w:hint="eastAsia"/>
        </w:rPr>
        <w:t xml:space="preserve"> Dragino</w:t>
      </w:r>
      <w:r>
        <w:rPr>
          <w:rFonts w:hint="eastAsia"/>
        </w:rPr>
        <w:t>配置页面</w:t>
      </w:r>
    </w:p>
    <w:p w:rsidR="00E46C04" w:rsidRDefault="00587B8D" w:rsidP="00E46C04">
      <w:pPr>
        <w:pStyle w:val="22"/>
      </w:pPr>
      <w:r>
        <w:rPr>
          <w:rFonts w:hint="eastAsia"/>
        </w:rPr>
        <w:t>点第二项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</w:t>
      </w:r>
      <w:r w:rsidR="00E46C04">
        <w:rPr>
          <w:rFonts w:hint="eastAsia"/>
        </w:rPr>
        <w:t>填入</w:t>
      </w:r>
      <w:r w:rsidR="00E46C04">
        <w:rPr>
          <w:rFonts w:hint="eastAsia"/>
        </w:rPr>
        <w:t>Wiki</w:t>
      </w:r>
      <w:r w:rsidR="00E46C04">
        <w:rPr>
          <w:rFonts w:hint="eastAsia"/>
        </w:rPr>
        <w:t>的</w:t>
      </w:r>
      <w:proofErr w:type="spellStart"/>
      <w:r w:rsidR="00E46C04">
        <w:rPr>
          <w:rFonts w:hint="eastAsia"/>
        </w:rPr>
        <w:t>ssid</w:t>
      </w:r>
      <w:proofErr w:type="spellEnd"/>
      <w:r w:rsidR="00E46C04">
        <w:rPr>
          <w:rFonts w:hint="eastAsia"/>
        </w:rPr>
        <w:t>和</w:t>
      </w:r>
      <w:r w:rsidR="00E46C04">
        <w:rPr>
          <w:rFonts w:hint="eastAsia"/>
        </w:rPr>
        <w:t>key</w:t>
      </w:r>
      <w:r w:rsidR="00E46C04">
        <w:rPr>
          <w:rFonts w:hint="eastAsia"/>
        </w:rPr>
        <w:t>。保存。</w:t>
      </w:r>
    </w:p>
    <w:p w:rsidR="00E46EF3" w:rsidRDefault="00E46EF3" w:rsidP="00E46EF3">
      <w:pPr>
        <w:pStyle w:val="a7"/>
      </w:pPr>
      <w:r>
        <w:rPr>
          <w:rFonts w:hint="eastAsia"/>
        </w:rPr>
        <w:t>注：点击右下角的保存后，等待页面刷新，这个时间可能要几十秒到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,</w:t>
      </w:r>
      <w:r>
        <w:rPr>
          <w:rFonts w:hint="eastAsia"/>
        </w:rPr>
        <w:t>请耐心等待。</w:t>
      </w:r>
    </w:p>
    <w:p w:rsidR="006F7437" w:rsidRDefault="006F7437" w:rsidP="006F7437">
      <w:pPr>
        <w:pStyle w:val="22"/>
      </w:pPr>
      <w:r>
        <w:rPr>
          <w:rFonts w:hint="eastAsia"/>
        </w:rPr>
        <w:t>保存完成后，可以看到最外侧的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led</w:t>
      </w:r>
      <w:r>
        <w:rPr>
          <w:rFonts w:hint="eastAsia"/>
        </w:rPr>
        <w:t>闪烁，表示已经成功连上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。</w:t>
      </w:r>
    </w:p>
    <w:p w:rsidR="006F7437" w:rsidRDefault="006F7437" w:rsidP="006F7437">
      <w:pPr>
        <w:pStyle w:val="12"/>
        <w:ind w:left="561" w:hanging="561"/>
      </w:pPr>
      <w:r>
        <w:rPr>
          <w:rFonts w:hint="eastAsia"/>
        </w:rPr>
        <w:t>开启</w:t>
      </w:r>
      <w:r>
        <w:rPr>
          <w:rFonts w:hint="eastAsia"/>
        </w:rPr>
        <w:t>Atom.Node</w:t>
      </w:r>
    </w:p>
    <w:p w:rsidR="006F7437" w:rsidRDefault="000B1ECE" w:rsidP="006F7437">
      <w:pPr>
        <w:pStyle w:val="22"/>
      </w:pPr>
      <w:r>
        <w:rPr>
          <w:rFonts w:hint="eastAsia"/>
        </w:rPr>
        <w:t>点一下</w:t>
      </w:r>
      <w:r>
        <w:rPr>
          <w:rFonts w:hint="eastAsia"/>
        </w:rPr>
        <w:t>Atom</w:t>
      </w:r>
      <w:r>
        <w:rPr>
          <w:rFonts w:hint="eastAsia"/>
        </w:rPr>
        <w:t>的按键，看到</w:t>
      </w:r>
      <w:r>
        <w:rPr>
          <w:rFonts w:hint="eastAsia"/>
        </w:rPr>
        <w:t>led</w:t>
      </w:r>
      <w:r>
        <w:rPr>
          <w:rFonts w:hint="eastAsia"/>
        </w:rPr>
        <w:t>指示灯开始大概</w:t>
      </w:r>
      <w:r>
        <w:rPr>
          <w:rFonts w:hint="eastAsia"/>
        </w:rPr>
        <w:t>2s</w:t>
      </w:r>
      <w:r>
        <w:rPr>
          <w:rFonts w:hint="eastAsia"/>
        </w:rPr>
        <w:t>的红灯闪烁，表示在初始化。然后绿色</w:t>
      </w:r>
      <w:r>
        <w:rPr>
          <w:rFonts w:hint="eastAsia"/>
        </w:rPr>
        <w:t>led</w:t>
      </w:r>
      <w:r>
        <w:rPr>
          <w:rFonts w:hint="eastAsia"/>
        </w:rPr>
        <w:t>开始每个</w:t>
      </w:r>
      <w:r>
        <w:rPr>
          <w:rFonts w:hint="eastAsia"/>
        </w:rPr>
        <w:t>1s</w:t>
      </w:r>
      <w:r>
        <w:rPr>
          <w:rFonts w:hint="eastAsia"/>
        </w:rPr>
        <w:t>闪一次，表示采集一次数据。</w:t>
      </w:r>
    </w:p>
    <w:p w:rsidR="000B1ECE" w:rsidRDefault="000B1ECE" w:rsidP="000B1ECE">
      <w:pPr>
        <w:pStyle w:val="12"/>
        <w:ind w:left="561" w:hanging="561"/>
      </w:pPr>
      <w:r>
        <w:rPr>
          <w:rFonts w:hint="eastAsia"/>
        </w:rPr>
        <w:t>登陆</w:t>
      </w:r>
      <w:r>
        <w:rPr>
          <w:rFonts w:hint="eastAsia"/>
        </w:rPr>
        <w:t>Yeelink</w:t>
      </w:r>
      <w:r>
        <w:rPr>
          <w:rFonts w:hint="eastAsia"/>
        </w:rPr>
        <w:t>查看数据</w:t>
      </w:r>
    </w:p>
    <w:p w:rsidR="000B1ECE" w:rsidRDefault="008D2DD3" w:rsidP="008D2DD3">
      <w:pPr>
        <w:pStyle w:val="22"/>
      </w:pPr>
      <w:r>
        <w:rPr>
          <w:rFonts w:hint="eastAsia"/>
        </w:rPr>
        <w:t>登陆</w:t>
      </w:r>
      <w:r>
        <w:fldChar w:fldCharType="begin"/>
      </w:r>
      <w:r>
        <w:instrText xml:space="preserve"> HYPERLINK "http://www.yeelink.net/" </w:instrText>
      </w:r>
      <w:r>
        <w:fldChar w:fldCharType="separate"/>
      </w:r>
      <w:r w:rsidRPr="008D2DD3">
        <w:rPr>
          <w:rStyle w:val="a9"/>
          <w:rFonts w:hint="eastAsia"/>
        </w:rPr>
        <w:t>yeelink</w:t>
      </w:r>
      <w:r>
        <w:fldChar w:fldCharType="end"/>
      </w:r>
      <w:r w:rsidR="00DD4296">
        <w:rPr>
          <w:rFonts w:hint="eastAsia"/>
        </w:rPr>
        <w:t>（</w:t>
      </w:r>
      <w:r w:rsidR="00DD4296">
        <w:rPr>
          <w:rFonts w:hint="eastAsia"/>
        </w:rPr>
        <w:t>www.yeelink.net</w:t>
      </w:r>
      <w:r w:rsidR="00DD4296">
        <w:rPr>
          <w:rFonts w:hint="eastAsia"/>
        </w:rPr>
        <w:t>）</w:t>
      </w:r>
      <w:r>
        <w:rPr>
          <w:rFonts w:hint="eastAsia"/>
        </w:rPr>
        <w:t>网站，点击右上角的登陆按钮。输入以下信息：</w:t>
      </w:r>
    </w:p>
    <w:p w:rsidR="008D2DD3" w:rsidRDefault="008D2DD3" w:rsidP="008D2DD3">
      <w:pPr>
        <w:pStyle w:val="22"/>
      </w:pPr>
      <w:r>
        <w:rPr>
          <w:rFonts w:hint="eastAsia"/>
        </w:rPr>
        <w:t>账号：</w:t>
      </w:r>
      <w:r>
        <w:rPr>
          <w:rFonts w:hint="eastAsia"/>
        </w:rPr>
        <w:t>cloud_node</w:t>
      </w:r>
    </w:p>
    <w:p w:rsidR="008D2DD3" w:rsidRDefault="008D2DD3" w:rsidP="008D2DD3">
      <w:pPr>
        <w:pStyle w:val="22"/>
      </w:pPr>
      <w:r>
        <w:rPr>
          <w:rFonts w:hint="eastAsia"/>
        </w:rPr>
        <w:t>密码：</w:t>
      </w:r>
      <w:r>
        <w:rPr>
          <w:rFonts w:hint="eastAsia"/>
        </w:rPr>
        <w:t>seeed0728</w:t>
      </w:r>
    </w:p>
    <w:p w:rsidR="008D2DD3" w:rsidRDefault="008D2DD3" w:rsidP="008D2DD3">
      <w:pPr>
        <w:pStyle w:val="22"/>
      </w:pPr>
      <w:r>
        <w:rPr>
          <w:rFonts w:hint="eastAsia"/>
        </w:rPr>
        <w:t>登陆成功后，点击右上角的用户中心</w:t>
      </w:r>
      <w:r w:rsidR="00DD4296">
        <w:rPr>
          <w:rFonts w:hint="eastAsia"/>
        </w:rPr>
        <w:t>，弹出以下页面：</w:t>
      </w:r>
    </w:p>
    <w:p w:rsidR="008D2DD3" w:rsidRDefault="008D2DD3" w:rsidP="008D2DD3">
      <w:pPr>
        <w:pStyle w:val="22"/>
        <w:jc w:val="center"/>
      </w:pPr>
      <w:r>
        <w:rPr>
          <w:noProof/>
        </w:rPr>
        <w:lastRenderedPageBreak/>
        <w:drawing>
          <wp:inline distT="0" distB="0" distL="0" distR="0" wp14:anchorId="1657DC89" wp14:editId="62F9D391">
            <wp:extent cx="5136542" cy="2120607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542" cy="21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D3" w:rsidRDefault="008D2DD3" w:rsidP="008D2DD3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D6BFE">
        <w:fldChar w:fldCharType="begin"/>
      </w:r>
      <w:r w:rsidR="00ED6BFE">
        <w:instrText xml:space="preserve"> </w:instrText>
      </w:r>
      <w:r w:rsidR="00ED6BFE">
        <w:rPr>
          <w:rFonts w:hint="eastAsia"/>
        </w:rPr>
        <w:instrText>STYLEREF 1 \s</w:instrText>
      </w:r>
      <w:r w:rsidR="00ED6BFE">
        <w:instrText xml:space="preserve"> </w:instrText>
      </w:r>
      <w:r w:rsidR="00ED6BFE">
        <w:fldChar w:fldCharType="separate"/>
      </w:r>
      <w:r w:rsidR="00770E60">
        <w:rPr>
          <w:noProof/>
        </w:rPr>
        <w:t>3</w:t>
      </w:r>
      <w:r w:rsidR="00ED6BFE">
        <w:fldChar w:fldCharType="end"/>
      </w:r>
      <w:r w:rsidR="00ED6BFE">
        <w:noBreakHyphen/>
      </w:r>
      <w:r w:rsidR="00ED6BFE">
        <w:fldChar w:fldCharType="begin"/>
      </w:r>
      <w:r w:rsidR="00ED6BFE">
        <w:instrText xml:space="preserve"> </w:instrText>
      </w:r>
      <w:r w:rsidR="00ED6BFE">
        <w:rPr>
          <w:rFonts w:hint="eastAsia"/>
        </w:rPr>
        <w:instrText xml:space="preserve">SEQ </w:instrText>
      </w:r>
      <w:r w:rsidR="00ED6BFE">
        <w:rPr>
          <w:rFonts w:hint="eastAsia"/>
        </w:rPr>
        <w:instrText>图</w:instrText>
      </w:r>
      <w:r w:rsidR="00ED6BFE">
        <w:rPr>
          <w:rFonts w:hint="eastAsia"/>
        </w:rPr>
        <w:instrText xml:space="preserve"> \* ARABIC \s 1</w:instrText>
      </w:r>
      <w:r w:rsidR="00ED6BFE">
        <w:instrText xml:space="preserve"> </w:instrText>
      </w:r>
      <w:r w:rsidR="00ED6BFE">
        <w:fldChar w:fldCharType="separate"/>
      </w:r>
      <w:r w:rsidR="00770E60">
        <w:rPr>
          <w:noProof/>
        </w:rPr>
        <w:t>1</w:t>
      </w:r>
      <w:r w:rsidR="00ED6BFE"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yeelink</w:t>
      </w:r>
      <w:proofErr w:type="spellEnd"/>
      <w:r>
        <w:rPr>
          <w:rFonts w:hint="eastAsia"/>
        </w:rPr>
        <w:t>用户中心</w:t>
      </w:r>
    </w:p>
    <w:p w:rsidR="008D2DD3" w:rsidRDefault="008D2DD3" w:rsidP="008D2DD3">
      <w:pPr>
        <w:pStyle w:val="22"/>
      </w:pPr>
      <w:r>
        <w:rPr>
          <w:rFonts w:hint="eastAsia"/>
        </w:rPr>
        <w:t>点击中间设备名称下面的</w:t>
      </w:r>
      <w:r>
        <w:rPr>
          <w:rFonts w:hint="eastAsia"/>
        </w:rPr>
        <w:t>Cloud_Node_2</w:t>
      </w:r>
      <w:r>
        <w:rPr>
          <w:rFonts w:hint="eastAsia"/>
        </w:rPr>
        <w:t>，如下：</w:t>
      </w:r>
    </w:p>
    <w:p w:rsidR="008D2DD3" w:rsidRDefault="008D2DD3" w:rsidP="008D2DD3">
      <w:pPr>
        <w:pStyle w:val="22"/>
        <w:jc w:val="center"/>
      </w:pPr>
      <w:r>
        <w:rPr>
          <w:noProof/>
        </w:rPr>
        <w:drawing>
          <wp:inline distT="0" distB="0" distL="0" distR="0" wp14:anchorId="48540577" wp14:editId="0E14B885">
            <wp:extent cx="1247775" cy="838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D3" w:rsidRDefault="008D2DD3" w:rsidP="008D2DD3">
      <w:pPr>
        <w:pStyle w:val="22"/>
      </w:pPr>
      <w:r>
        <w:rPr>
          <w:rFonts w:hint="eastAsia"/>
        </w:rPr>
        <w:t>就可以看到以下页面：</w:t>
      </w:r>
    </w:p>
    <w:p w:rsidR="00ED6BFE" w:rsidRDefault="00ED6BFE" w:rsidP="00ED6BFE">
      <w:pPr>
        <w:pStyle w:val="22"/>
        <w:jc w:val="center"/>
      </w:pPr>
      <w:r>
        <w:rPr>
          <w:noProof/>
        </w:rPr>
        <w:drawing>
          <wp:inline distT="0" distB="0" distL="0" distR="0" wp14:anchorId="20CA0BA0" wp14:editId="07B27870">
            <wp:extent cx="4667415" cy="1414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0903" cy="14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FE" w:rsidRDefault="00ED6BFE" w:rsidP="00ED6BFE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70E60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70E60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传感器曲线</w:t>
      </w:r>
    </w:p>
    <w:p w:rsidR="00ED6BFE" w:rsidRPr="00ED6BFE" w:rsidRDefault="00ED6BFE" w:rsidP="00ED6BFE">
      <w:pPr>
        <w:pStyle w:val="22"/>
      </w:pPr>
      <w:r>
        <w:rPr>
          <w:rFonts w:hint="eastAsia"/>
        </w:rPr>
        <w:t>可以看到一个</w:t>
      </w:r>
      <w:r>
        <w:rPr>
          <w:rFonts w:hint="eastAsia"/>
        </w:rPr>
        <w:t xml:space="preserve">Grove </w:t>
      </w:r>
      <w:r>
        <w:t>–</w:t>
      </w:r>
      <w:r>
        <w:rPr>
          <w:rFonts w:hint="eastAsia"/>
        </w:rPr>
        <w:t xml:space="preserve"> Light Sensor</w:t>
      </w:r>
      <w:r>
        <w:rPr>
          <w:rFonts w:hint="eastAsia"/>
        </w:rPr>
        <w:t>的设备，以及</w:t>
      </w:r>
      <w:r w:rsidR="00565071">
        <w:rPr>
          <w:rFonts w:hint="eastAsia"/>
        </w:rPr>
        <w:t>传感器值的曲线，把鼠标点到曲线上可以看到具体某个点的上传时间。</w:t>
      </w:r>
    </w:p>
    <w:p w:rsidR="00E46C04" w:rsidRPr="00E46C04" w:rsidRDefault="00E46C04" w:rsidP="00E46C04">
      <w:pPr>
        <w:pStyle w:val="22"/>
      </w:pPr>
    </w:p>
    <w:sectPr w:rsidR="00E46C04" w:rsidRPr="00E46C04" w:rsidSect="00F323DD">
      <w:headerReference w:type="even" r:id="rId13"/>
      <w:headerReference w:type="default" r:id="rId14"/>
      <w:footerReference w:type="default" r:id="rId15"/>
      <w:pgSz w:w="11906" w:h="16838"/>
      <w:pgMar w:top="1440" w:right="1588" w:bottom="1440" w:left="158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448" w:rsidRDefault="00045448" w:rsidP="00506F1F">
      <w:pPr>
        <w:spacing w:before="48" w:after="48"/>
      </w:pPr>
      <w:r>
        <w:separator/>
      </w:r>
    </w:p>
    <w:p w:rsidR="00045448" w:rsidRDefault="00045448" w:rsidP="00CF3615">
      <w:pPr>
        <w:spacing w:before="48" w:after="48"/>
      </w:pPr>
    </w:p>
    <w:p w:rsidR="00045448" w:rsidRDefault="00045448" w:rsidP="003A4F34">
      <w:pPr>
        <w:spacing w:before="48" w:after="48"/>
      </w:pPr>
    </w:p>
    <w:p w:rsidR="00045448" w:rsidRDefault="00045448" w:rsidP="005C514A">
      <w:pPr>
        <w:spacing w:before="48" w:after="48"/>
      </w:pPr>
    </w:p>
  </w:endnote>
  <w:endnote w:type="continuationSeparator" w:id="0">
    <w:p w:rsidR="00045448" w:rsidRDefault="00045448" w:rsidP="00506F1F">
      <w:pPr>
        <w:spacing w:before="48" w:after="48"/>
      </w:pPr>
      <w:r>
        <w:continuationSeparator/>
      </w:r>
    </w:p>
    <w:p w:rsidR="00045448" w:rsidRDefault="00045448" w:rsidP="00CF3615">
      <w:pPr>
        <w:spacing w:before="48" w:after="48"/>
      </w:pPr>
    </w:p>
    <w:p w:rsidR="00045448" w:rsidRDefault="00045448" w:rsidP="003A4F34">
      <w:pPr>
        <w:spacing w:before="48" w:after="48"/>
      </w:pPr>
    </w:p>
    <w:p w:rsidR="00045448" w:rsidRDefault="00045448" w:rsidP="005C514A">
      <w:pPr>
        <w:spacing w:before="48" w:after="4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8E7216">
    <w:pPr>
      <w:pStyle w:val="af0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70E60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448" w:rsidRDefault="00045448" w:rsidP="00506F1F">
      <w:pPr>
        <w:spacing w:before="48" w:after="48"/>
      </w:pPr>
      <w:r>
        <w:separator/>
      </w:r>
    </w:p>
    <w:p w:rsidR="00045448" w:rsidRDefault="00045448" w:rsidP="00CF3615">
      <w:pPr>
        <w:spacing w:before="48" w:after="48"/>
      </w:pPr>
    </w:p>
    <w:p w:rsidR="00045448" w:rsidRDefault="00045448" w:rsidP="003A4F34">
      <w:pPr>
        <w:spacing w:before="48" w:after="48"/>
      </w:pPr>
    </w:p>
    <w:p w:rsidR="00045448" w:rsidRDefault="00045448" w:rsidP="005C514A">
      <w:pPr>
        <w:spacing w:before="48" w:after="48"/>
      </w:pPr>
    </w:p>
  </w:footnote>
  <w:footnote w:type="continuationSeparator" w:id="0">
    <w:p w:rsidR="00045448" w:rsidRDefault="00045448" w:rsidP="00506F1F">
      <w:pPr>
        <w:spacing w:before="48" w:after="48"/>
      </w:pPr>
      <w:r>
        <w:continuationSeparator/>
      </w:r>
    </w:p>
    <w:p w:rsidR="00045448" w:rsidRDefault="00045448" w:rsidP="00CF3615">
      <w:pPr>
        <w:spacing w:before="48" w:after="48"/>
      </w:pPr>
    </w:p>
    <w:p w:rsidR="00045448" w:rsidRDefault="00045448" w:rsidP="003A4F34">
      <w:pPr>
        <w:spacing w:before="48" w:after="48"/>
      </w:pPr>
    </w:p>
    <w:p w:rsidR="00045448" w:rsidRDefault="00045448" w:rsidP="005C514A">
      <w:pPr>
        <w:spacing w:before="48" w:after="4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CF3615">
    <w:pPr>
      <w:spacing w:before="48" w:after="48"/>
    </w:pPr>
  </w:p>
  <w:p w:rsidR="0009285C" w:rsidRDefault="0009285C" w:rsidP="00C75569">
    <w:pPr>
      <w:spacing w:before="48" w:after="48"/>
    </w:pPr>
  </w:p>
  <w:p w:rsidR="0009285C" w:rsidRDefault="0009285C" w:rsidP="00C75569">
    <w:pPr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Pr="00E81FB8" w:rsidRDefault="00B33A4F" w:rsidP="00B33A4F">
    <w:pPr>
      <w:pStyle w:val="a5"/>
      <w:pBdr>
        <w:bottom w:val="none" w:sz="0" w:space="0" w:color="auto"/>
      </w:pBdr>
    </w:pPr>
    <w:r>
      <w:rPr>
        <w:rFonts w:hint="eastAsia"/>
      </w:rPr>
      <w:t xml:space="preserve">                                  </w:t>
    </w:r>
    <w:r w:rsidR="001C1842">
      <w:rPr>
        <w:rFonts w:hint="eastAsia"/>
      </w:rPr>
      <w:t xml:space="preserve">             </w:t>
    </w:r>
    <w:r w:rsidR="00B42659">
      <w:rPr>
        <w:rFonts w:hint="eastAsia"/>
        <w:noProof/>
      </w:rPr>
      <w:drawing>
        <wp:inline distT="0" distB="0" distL="0" distR="0">
          <wp:extent cx="1958340" cy="189865"/>
          <wp:effectExtent l="0" t="0" r="3810" b="635"/>
          <wp:docPr id="1" name="图片 1" descr="see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18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30C94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54C0C28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0D0CDD5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E8F0CF8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3106278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3385E1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B26AE3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1281EE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94D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68654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D51EF0"/>
    <w:multiLevelType w:val="hybridMultilevel"/>
    <w:tmpl w:val="8070D01C"/>
    <w:lvl w:ilvl="0" w:tplc="4BBAAFAA">
      <w:start w:val="1"/>
      <w:numFmt w:val="bullet"/>
      <w:pStyle w:val="1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39E75FA"/>
    <w:multiLevelType w:val="hybridMultilevel"/>
    <w:tmpl w:val="785E0F88"/>
    <w:lvl w:ilvl="0" w:tplc="FFFFFFFF">
      <w:start w:val="1"/>
      <w:numFmt w:val="bullet"/>
      <w:lvlText w:val=""/>
      <w:lvlJc w:val="left"/>
      <w:pPr>
        <w:tabs>
          <w:tab w:val="num" w:pos="780"/>
        </w:tabs>
        <w:ind w:left="737" w:hanging="31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095526A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0E9D5467"/>
    <w:multiLevelType w:val="hybridMultilevel"/>
    <w:tmpl w:val="9A8C7CE0"/>
    <w:lvl w:ilvl="0" w:tplc="8BD85FD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21893511"/>
    <w:multiLevelType w:val="hybridMultilevel"/>
    <w:tmpl w:val="7F64C61C"/>
    <w:lvl w:ilvl="0" w:tplc="C2501694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57E137B"/>
    <w:multiLevelType w:val="multilevel"/>
    <w:tmpl w:val="277AE62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2EE0162E"/>
    <w:multiLevelType w:val="multilevel"/>
    <w:tmpl w:val="823842F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Arial" w:eastAsia="华文新魏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2F022513"/>
    <w:multiLevelType w:val="multilevel"/>
    <w:tmpl w:val="5754C79A"/>
    <w:lvl w:ilvl="0">
      <w:start w:val="1"/>
      <w:numFmt w:val="upperLetter"/>
      <w:pStyle w:val="10"/>
      <w:suff w:val="space"/>
      <w:lvlText w:val="附录%1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628"/>
        </w:tabs>
        <w:ind w:left="16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72"/>
        </w:tabs>
        <w:ind w:left="17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6"/>
        </w:tabs>
        <w:ind w:left="19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60"/>
        </w:tabs>
        <w:ind w:left="20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04"/>
        </w:tabs>
        <w:ind w:left="2204" w:hanging="1584"/>
      </w:pPr>
      <w:rPr>
        <w:rFonts w:hint="eastAsia"/>
      </w:rPr>
    </w:lvl>
  </w:abstractNum>
  <w:abstractNum w:abstractNumId="18">
    <w:nsid w:val="2F2F6C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>
    <w:nsid w:val="36516F90"/>
    <w:multiLevelType w:val="hybridMultilevel"/>
    <w:tmpl w:val="4CB40760"/>
    <w:lvl w:ilvl="0" w:tplc="8A80DB24">
      <w:start w:val="1"/>
      <w:numFmt w:val="decimal"/>
      <w:pStyle w:val="11"/>
      <w:lvlText w:val="(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73A628B"/>
    <w:multiLevelType w:val="multilevel"/>
    <w:tmpl w:val="061A712A"/>
    <w:lvl w:ilvl="0">
      <w:start w:val="1"/>
      <w:numFmt w:val="decimal"/>
      <w:pStyle w:val="12"/>
      <w:lvlText w:val="%1."/>
      <w:lvlJc w:val="left"/>
      <w:pPr>
        <w:ind w:left="420" w:hanging="42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0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3B2F271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2">
    <w:nsid w:val="41511032"/>
    <w:multiLevelType w:val="multilevel"/>
    <w:tmpl w:val="A0B0215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4A5D04BE"/>
    <w:multiLevelType w:val="hybridMultilevel"/>
    <w:tmpl w:val="3F9C93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A821488"/>
    <w:multiLevelType w:val="multilevel"/>
    <w:tmpl w:val="2864E89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4BCC0357"/>
    <w:multiLevelType w:val="multilevel"/>
    <w:tmpl w:val="1534C2E2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5586456C"/>
    <w:multiLevelType w:val="multilevel"/>
    <w:tmpl w:val="F2AEB570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59067FD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8">
    <w:nsid w:val="6AB9780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>
    <w:nsid w:val="6D786F9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0">
    <w:nsid w:val="71D66ECD"/>
    <w:multiLevelType w:val="multilevel"/>
    <w:tmpl w:val="546AF4E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1">
    <w:nsid w:val="75242C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19"/>
  </w:num>
  <w:num w:numId="5">
    <w:abstractNumId w:val="10"/>
  </w:num>
  <w:num w:numId="6">
    <w:abstractNumId w:val="11"/>
  </w:num>
  <w:num w:numId="7">
    <w:abstractNumId w:val="16"/>
  </w:num>
  <w:num w:numId="8">
    <w:abstractNumId w:val="30"/>
  </w:num>
  <w:num w:numId="9">
    <w:abstractNumId w:val="25"/>
  </w:num>
  <w:num w:numId="10">
    <w:abstractNumId w:val="18"/>
  </w:num>
  <w:num w:numId="11">
    <w:abstractNumId w:val="31"/>
  </w:num>
  <w:num w:numId="12">
    <w:abstractNumId w:val="12"/>
  </w:num>
  <w:num w:numId="13">
    <w:abstractNumId w:val="27"/>
  </w:num>
  <w:num w:numId="14">
    <w:abstractNumId w:val="28"/>
  </w:num>
  <w:num w:numId="15">
    <w:abstractNumId w:val="29"/>
  </w:num>
  <w:num w:numId="16">
    <w:abstractNumId w:val="21"/>
  </w:num>
  <w:num w:numId="17">
    <w:abstractNumId w:val="26"/>
  </w:num>
  <w:num w:numId="18">
    <w:abstractNumId w:val="24"/>
  </w:num>
  <w:num w:numId="19">
    <w:abstractNumId w:val="22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3"/>
  </w:num>
  <w:num w:numId="32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00"/>
    <w:rsid w:val="00003A2F"/>
    <w:rsid w:val="00004A24"/>
    <w:rsid w:val="0000717E"/>
    <w:rsid w:val="00007A0E"/>
    <w:rsid w:val="00015FE0"/>
    <w:rsid w:val="00026DE4"/>
    <w:rsid w:val="0002764B"/>
    <w:rsid w:val="00045448"/>
    <w:rsid w:val="000461E9"/>
    <w:rsid w:val="00050227"/>
    <w:rsid w:val="00051BC6"/>
    <w:rsid w:val="00051E38"/>
    <w:rsid w:val="00065533"/>
    <w:rsid w:val="00066E7C"/>
    <w:rsid w:val="00067F40"/>
    <w:rsid w:val="0007067D"/>
    <w:rsid w:val="00072722"/>
    <w:rsid w:val="00075B4D"/>
    <w:rsid w:val="00080B0D"/>
    <w:rsid w:val="0008321A"/>
    <w:rsid w:val="00085A6E"/>
    <w:rsid w:val="00086899"/>
    <w:rsid w:val="000910FC"/>
    <w:rsid w:val="0009285C"/>
    <w:rsid w:val="0009799A"/>
    <w:rsid w:val="000A3DB6"/>
    <w:rsid w:val="000A6895"/>
    <w:rsid w:val="000B0FE6"/>
    <w:rsid w:val="000B1ECE"/>
    <w:rsid w:val="000B24C7"/>
    <w:rsid w:val="000C1270"/>
    <w:rsid w:val="000D014D"/>
    <w:rsid w:val="000D28C7"/>
    <w:rsid w:val="000D4A5E"/>
    <w:rsid w:val="000E138C"/>
    <w:rsid w:val="000E7AB3"/>
    <w:rsid w:val="000F2186"/>
    <w:rsid w:val="000F2C37"/>
    <w:rsid w:val="000F4A28"/>
    <w:rsid w:val="000F6F32"/>
    <w:rsid w:val="001013BD"/>
    <w:rsid w:val="00105D69"/>
    <w:rsid w:val="0011497D"/>
    <w:rsid w:val="00115351"/>
    <w:rsid w:val="00116B25"/>
    <w:rsid w:val="001203C5"/>
    <w:rsid w:val="001268F5"/>
    <w:rsid w:val="00127107"/>
    <w:rsid w:val="00132CAC"/>
    <w:rsid w:val="00137D1B"/>
    <w:rsid w:val="00144E35"/>
    <w:rsid w:val="00145ECD"/>
    <w:rsid w:val="001525CE"/>
    <w:rsid w:val="0015747D"/>
    <w:rsid w:val="001575B6"/>
    <w:rsid w:val="00161595"/>
    <w:rsid w:val="00163070"/>
    <w:rsid w:val="00167D0B"/>
    <w:rsid w:val="001747F4"/>
    <w:rsid w:val="00174F74"/>
    <w:rsid w:val="00175D02"/>
    <w:rsid w:val="00176BE5"/>
    <w:rsid w:val="0018366A"/>
    <w:rsid w:val="0018476C"/>
    <w:rsid w:val="00185B2A"/>
    <w:rsid w:val="00186151"/>
    <w:rsid w:val="00186F3C"/>
    <w:rsid w:val="00191C08"/>
    <w:rsid w:val="001A02C8"/>
    <w:rsid w:val="001A174B"/>
    <w:rsid w:val="001A3007"/>
    <w:rsid w:val="001A3670"/>
    <w:rsid w:val="001A439B"/>
    <w:rsid w:val="001A66B2"/>
    <w:rsid w:val="001A7F9C"/>
    <w:rsid w:val="001B2568"/>
    <w:rsid w:val="001B4FD4"/>
    <w:rsid w:val="001C1842"/>
    <w:rsid w:val="001E20A0"/>
    <w:rsid w:val="001E64E3"/>
    <w:rsid w:val="001F2D75"/>
    <w:rsid w:val="001F464B"/>
    <w:rsid w:val="001F46D9"/>
    <w:rsid w:val="00201E29"/>
    <w:rsid w:val="002058B7"/>
    <w:rsid w:val="00206AB2"/>
    <w:rsid w:val="002079FB"/>
    <w:rsid w:val="00233D3F"/>
    <w:rsid w:val="00235C08"/>
    <w:rsid w:val="0023635F"/>
    <w:rsid w:val="00245DF6"/>
    <w:rsid w:val="00251598"/>
    <w:rsid w:val="00253F3E"/>
    <w:rsid w:val="00254634"/>
    <w:rsid w:val="00264688"/>
    <w:rsid w:val="00264AAF"/>
    <w:rsid w:val="00264FB6"/>
    <w:rsid w:val="00272CED"/>
    <w:rsid w:val="00275D35"/>
    <w:rsid w:val="00276617"/>
    <w:rsid w:val="00285F22"/>
    <w:rsid w:val="00292D8F"/>
    <w:rsid w:val="00293A46"/>
    <w:rsid w:val="002951FB"/>
    <w:rsid w:val="002A036C"/>
    <w:rsid w:val="002A2589"/>
    <w:rsid w:val="002A4308"/>
    <w:rsid w:val="002B56B2"/>
    <w:rsid w:val="002C1457"/>
    <w:rsid w:val="002D1645"/>
    <w:rsid w:val="002D1657"/>
    <w:rsid w:val="002D22B1"/>
    <w:rsid w:val="002D77E3"/>
    <w:rsid w:val="002E0568"/>
    <w:rsid w:val="002E10CD"/>
    <w:rsid w:val="002E1CDC"/>
    <w:rsid w:val="002F150B"/>
    <w:rsid w:val="002F4BA0"/>
    <w:rsid w:val="002F6F55"/>
    <w:rsid w:val="00300C56"/>
    <w:rsid w:val="00310984"/>
    <w:rsid w:val="00315B19"/>
    <w:rsid w:val="003225CE"/>
    <w:rsid w:val="00322800"/>
    <w:rsid w:val="003276F4"/>
    <w:rsid w:val="00331EE4"/>
    <w:rsid w:val="003369AD"/>
    <w:rsid w:val="003412EC"/>
    <w:rsid w:val="00344577"/>
    <w:rsid w:val="0034611F"/>
    <w:rsid w:val="00352DD4"/>
    <w:rsid w:val="00357B68"/>
    <w:rsid w:val="00357DC7"/>
    <w:rsid w:val="00366B62"/>
    <w:rsid w:val="003769B1"/>
    <w:rsid w:val="00376D64"/>
    <w:rsid w:val="0038134F"/>
    <w:rsid w:val="00386543"/>
    <w:rsid w:val="00390184"/>
    <w:rsid w:val="00390290"/>
    <w:rsid w:val="00395032"/>
    <w:rsid w:val="00396229"/>
    <w:rsid w:val="003A2552"/>
    <w:rsid w:val="003A4F34"/>
    <w:rsid w:val="003C0678"/>
    <w:rsid w:val="003C2247"/>
    <w:rsid w:val="003C241E"/>
    <w:rsid w:val="003C5A4E"/>
    <w:rsid w:val="003D1BF9"/>
    <w:rsid w:val="003D24F9"/>
    <w:rsid w:val="003D377E"/>
    <w:rsid w:val="003D4BA6"/>
    <w:rsid w:val="003D5F65"/>
    <w:rsid w:val="003D6D12"/>
    <w:rsid w:val="003F28D3"/>
    <w:rsid w:val="003F2FB3"/>
    <w:rsid w:val="003F454C"/>
    <w:rsid w:val="0040325D"/>
    <w:rsid w:val="00412526"/>
    <w:rsid w:val="004218ED"/>
    <w:rsid w:val="00423701"/>
    <w:rsid w:val="00427485"/>
    <w:rsid w:val="004318B9"/>
    <w:rsid w:val="00432380"/>
    <w:rsid w:val="00436DEC"/>
    <w:rsid w:val="0043762A"/>
    <w:rsid w:val="00440C6C"/>
    <w:rsid w:val="00443C86"/>
    <w:rsid w:val="00450BBF"/>
    <w:rsid w:val="00450BF2"/>
    <w:rsid w:val="00450E62"/>
    <w:rsid w:val="004553FB"/>
    <w:rsid w:val="004618D0"/>
    <w:rsid w:val="00462CA2"/>
    <w:rsid w:val="004678DA"/>
    <w:rsid w:val="00472BCA"/>
    <w:rsid w:val="00476E84"/>
    <w:rsid w:val="00483D49"/>
    <w:rsid w:val="00484C90"/>
    <w:rsid w:val="00484ECA"/>
    <w:rsid w:val="004857D5"/>
    <w:rsid w:val="004865A0"/>
    <w:rsid w:val="00491BD3"/>
    <w:rsid w:val="00495DAA"/>
    <w:rsid w:val="0049654B"/>
    <w:rsid w:val="00497003"/>
    <w:rsid w:val="004A14B1"/>
    <w:rsid w:val="004A2A5B"/>
    <w:rsid w:val="004A4BC6"/>
    <w:rsid w:val="004A7535"/>
    <w:rsid w:val="004A7902"/>
    <w:rsid w:val="004B0464"/>
    <w:rsid w:val="004B0654"/>
    <w:rsid w:val="004B0D2B"/>
    <w:rsid w:val="004B1B38"/>
    <w:rsid w:val="004B2532"/>
    <w:rsid w:val="004B4660"/>
    <w:rsid w:val="004B4F1E"/>
    <w:rsid w:val="004B65B7"/>
    <w:rsid w:val="004C0312"/>
    <w:rsid w:val="004C7274"/>
    <w:rsid w:val="004C7469"/>
    <w:rsid w:val="004C76C4"/>
    <w:rsid w:val="004D1654"/>
    <w:rsid w:val="004D2008"/>
    <w:rsid w:val="004D4CE3"/>
    <w:rsid w:val="004E3609"/>
    <w:rsid w:val="00505171"/>
    <w:rsid w:val="00506F1F"/>
    <w:rsid w:val="005102D1"/>
    <w:rsid w:val="00510319"/>
    <w:rsid w:val="00512848"/>
    <w:rsid w:val="00513809"/>
    <w:rsid w:val="005223B1"/>
    <w:rsid w:val="0053140F"/>
    <w:rsid w:val="00532C5F"/>
    <w:rsid w:val="00536B20"/>
    <w:rsid w:val="0054453B"/>
    <w:rsid w:val="00556996"/>
    <w:rsid w:val="005623DF"/>
    <w:rsid w:val="00563493"/>
    <w:rsid w:val="00565071"/>
    <w:rsid w:val="00566A3D"/>
    <w:rsid w:val="00570F57"/>
    <w:rsid w:val="0057557D"/>
    <w:rsid w:val="00575FC4"/>
    <w:rsid w:val="0058082E"/>
    <w:rsid w:val="00580ACF"/>
    <w:rsid w:val="005840DE"/>
    <w:rsid w:val="00586570"/>
    <w:rsid w:val="00587B8D"/>
    <w:rsid w:val="00590659"/>
    <w:rsid w:val="00592C8B"/>
    <w:rsid w:val="00595AE4"/>
    <w:rsid w:val="0059752F"/>
    <w:rsid w:val="005A17C0"/>
    <w:rsid w:val="005B2B18"/>
    <w:rsid w:val="005B49EF"/>
    <w:rsid w:val="005C040C"/>
    <w:rsid w:val="005C514A"/>
    <w:rsid w:val="005C6B06"/>
    <w:rsid w:val="005E62E4"/>
    <w:rsid w:val="005E728F"/>
    <w:rsid w:val="005E7FD4"/>
    <w:rsid w:val="005F114D"/>
    <w:rsid w:val="00602049"/>
    <w:rsid w:val="00610A1A"/>
    <w:rsid w:val="00611BE4"/>
    <w:rsid w:val="00615F68"/>
    <w:rsid w:val="00620046"/>
    <w:rsid w:val="00621100"/>
    <w:rsid w:val="00625FFE"/>
    <w:rsid w:val="006272CB"/>
    <w:rsid w:val="00632C89"/>
    <w:rsid w:val="00637956"/>
    <w:rsid w:val="006417A6"/>
    <w:rsid w:val="00650A6B"/>
    <w:rsid w:val="00650FA0"/>
    <w:rsid w:val="00654393"/>
    <w:rsid w:val="00655065"/>
    <w:rsid w:val="00660F48"/>
    <w:rsid w:val="00667713"/>
    <w:rsid w:val="0068608C"/>
    <w:rsid w:val="00690A0F"/>
    <w:rsid w:val="00692882"/>
    <w:rsid w:val="006952B2"/>
    <w:rsid w:val="006959AE"/>
    <w:rsid w:val="00696707"/>
    <w:rsid w:val="006A1F16"/>
    <w:rsid w:val="006A3169"/>
    <w:rsid w:val="006A4D2A"/>
    <w:rsid w:val="006A6174"/>
    <w:rsid w:val="006C20DE"/>
    <w:rsid w:val="006C4825"/>
    <w:rsid w:val="006C654A"/>
    <w:rsid w:val="006D38D0"/>
    <w:rsid w:val="006D5020"/>
    <w:rsid w:val="006E63CE"/>
    <w:rsid w:val="006F0C1B"/>
    <w:rsid w:val="006F1CA3"/>
    <w:rsid w:val="006F1E3E"/>
    <w:rsid w:val="006F32E8"/>
    <w:rsid w:val="006F5341"/>
    <w:rsid w:val="006F7165"/>
    <w:rsid w:val="006F7437"/>
    <w:rsid w:val="007009E6"/>
    <w:rsid w:val="00703841"/>
    <w:rsid w:val="0070739C"/>
    <w:rsid w:val="007078FC"/>
    <w:rsid w:val="007101E5"/>
    <w:rsid w:val="00711A37"/>
    <w:rsid w:val="00714411"/>
    <w:rsid w:val="0071542B"/>
    <w:rsid w:val="00715EBC"/>
    <w:rsid w:val="00721EFB"/>
    <w:rsid w:val="007241BC"/>
    <w:rsid w:val="00730223"/>
    <w:rsid w:val="00732945"/>
    <w:rsid w:val="00743CF7"/>
    <w:rsid w:val="0075138F"/>
    <w:rsid w:val="00752836"/>
    <w:rsid w:val="00757B41"/>
    <w:rsid w:val="0076240F"/>
    <w:rsid w:val="007671FA"/>
    <w:rsid w:val="00770AB9"/>
    <w:rsid w:val="00770E60"/>
    <w:rsid w:val="00772C4B"/>
    <w:rsid w:val="00782CB6"/>
    <w:rsid w:val="007877E2"/>
    <w:rsid w:val="007912F5"/>
    <w:rsid w:val="007920B4"/>
    <w:rsid w:val="007A2E44"/>
    <w:rsid w:val="007D2189"/>
    <w:rsid w:val="007D2809"/>
    <w:rsid w:val="007E04AE"/>
    <w:rsid w:val="007E38B1"/>
    <w:rsid w:val="007E63FF"/>
    <w:rsid w:val="007F0F45"/>
    <w:rsid w:val="00800856"/>
    <w:rsid w:val="008016F5"/>
    <w:rsid w:val="008070BF"/>
    <w:rsid w:val="00813569"/>
    <w:rsid w:val="00823A88"/>
    <w:rsid w:val="00823E67"/>
    <w:rsid w:val="00824E2C"/>
    <w:rsid w:val="008334EC"/>
    <w:rsid w:val="008418BF"/>
    <w:rsid w:val="008464DE"/>
    <w:rsid w:val="00850B36"/>
    <w:rsid w:val="008520B3"/>
    <w:rsid w:val="008552A4"/>
    <w:rsid w:val="008631FB"/>
    <w:rsid w:val="0086433F"/>
    <w:rsid w:val="00864EEC"/>
    <w:rsid w:val="00871B37"/>
    <w:rsid w:val="008810D0"/>
    <w:rsid w:val="0088181A"/>
    <w:rsid w:val="00885B00"/>
    <w:rsid w:val="00885D2A"/>
    <w:rsid w:val="00891CF2"/>
    <w:rsid w:val="008977BB"/>
    <w:rsid w:val="008A1858"/>
    <w:rsid w:val="008B0523"/>
    <w:rsid w:val="008B4397"/>
    <w:rsid w:val="008B623B"/>
    <w:rsid w:val="008C2B0E"/>
    <w:rsid w:val="008C394B"/>
    <w:rsid w:val="008D2DD3"/>
    <w:rsid w:val="008D579F"/>
    <w:rsid w:val="008E2841"/>
    <w:rsid w:val="008E7216"/>
    <w:rsid w:val="008F3045"/>
    <w:rsid w:val="008F4514"/>
    <w:rsid w:val="008F69EC"/>
    <w:rsid w:val="00900B10"/>
    <w:rsid w:val="00903B8B"/>
    <w:rsid w:val="00903B93"/>
    <w:rsid w:val="00904D71"/>
    <w:rsid w:val="00930EEE"/>
    <w:rsid w:val="00934601"/>
    <w:rsid w:val="00936689"/>
    <w:rsid w:val="00940E89"/>
    <w:rsid w:val="00941D77"/>
    <w:rsid w:val="00947F7D"/>
    <w:rsid w:val="00950CE2"/>
    <w:rsid w:val="00953B1F"/>
    <w:rsid w:val="009622D0"/>
    <w:rsid w:val="009656AD"/>
    <w:rsid w:val="00977161"/>
    <w:rsid w:val="009828EC"/>
    <w:rsid w:val="00985145"/>
    <w:rsid w:val="00985791"/>
    <w:rsid w:val="0098753B"/>
    <w:rsid w:val="00987A32"/>
    <w:rsid w:val="009938BD"/>
    <w:rsid w:val="00995FF1"/>
    <w:rsid w:val="009A1973"/>
    <w:rsid w:val="009A213D"/>
    <w:rsid w:val="009A4A2E"/>
    <w:rsid w:val="009B07E2"/>
    <w:rsid w:val="009B13FA"/>
    <w:rsid w:val="009B49F9"/>
    <w:rsid w:val="009C0D9B"/>
    <w:rsid w:val="009D047F"/>
    <w:rsid w:val="009D15DC"/>
    <w:rsid w:val="009D7F57"/>
    <w:rsid w:val="009E2214"/>
    <w:rsid w:val="009E3456"/>
    <w:rsid w:val="009E6C73"/>
    <w:rsid w:val="009E772C"/>
    <w:rsid w:val="009F2846"/>
    <w:rsid w:val="00A074F0"/>
    <w:rsid w:val="00A11867"/>
    <w:rsid w:val="00A12F44"/>
    <w:rsid w:val="00A15951"/>
    <w:rsid w:val="00A17C50"/>
    <w:rsid w:val="00A332F9"/>
    <w:rsid w:val="00A3599A"/>
    <w:rsid w:val="00A37334"/>
    <w:rsid w:val="00A46602"/>
    <w:rsid w:val="00A46DE2"/>
    <w:rsid w:val="00A54C06"/>
    <w:rsid w:val="00A554B7"/>
    <w:rsid w:val="00A567F1"/>
    <w:rsid w:val="00A61F4F"/>
    <w:rsid w:val="00A65AFF"/>
    <w:rsid w:val="00A768A7"/>
    <w:rsid w:val="00A773F4"/>
    <w:rsid w:val="00A841F3"/>
    <w:rsid w:val="00A94275"/>
    <w:rsid w:val="00AA6900"/>
    <w:rsid w:val="00AC2059"/>
    <w:rsid w:val="00AC56AB"/>
    <w:rsid w:val="00AC6034"/>
    <w:rsid w:val="00AC6586"/>
    <w:rsid w:val="00AE0835"/>
    <w:rsid w:val="00AE18B8"/>
    <w:rsid w:val="00AE35AA"/>
    <w:rsid w:val="00AF5A05"/>
    <w:rsid w:val="00B12C9D"/>
    <w:rsid w:val="00B1663D"/>
    <w:rsid w:val="00B25A77"/>
    <w:rsid w:val="00B26DE8"/>
    <w:rsid w:val="00B32489"/>
    <w:rsid w:val="00B33A4F"/>
    <w:rsid w:val="00B348DF"/>
    <w:rsid w:val="00B40E46"/>
    <w:rsid w:val="00B42659"/>
    <w:rsid w:val="00B52640"/>
    <w:rsid w:val="00B5728F"/>
    <w:rsid w:val="00B71CB8"/>
    <w:rsid w:val="00B72B70"/>
    <w:rsid w:val="00B76828"/>
    <w:rsid w:val="00B80BCC"/>
    <w:rsid w:val="00B82E99"/>
    <w:rsid w:val="00BA1515"/>
    <w:rsid w:val="00BA75F0"/>
    <w:rsid w:val="00BA7E5A"/>
    <w:rsid w:val="00BB0163"/>
    <w:rsid w:val="00BB1462"/>
    <w:rsid w:val="00BC0123"/>
    <w:rsid w:val="00BC0B3E"/>
    <w:rsid w:val="00BC4461"/>
    <w:rsid w:val="00BD4150"/>
    <w:rsid w:val="00BD49C8"/>
    <w:rsid w:val="00BD4BA3"/>
    <w:rsid w:val="00BD6034"/>
    <w:rsid w:val="00BE23EB"/>
    <w:rsid w:val="00BF14B6"/>
    <w:rsid w:val="00BF1B42"/>
    <w:rsid w:val="00C06114"/>
    <w:rsid w:val="00C15195"/>
    <w:rsid w:val="00C171BA"/>
    <w:rsid w:val="00C205AD"/>
    <w:rsid w:val="00C22855"/>
    <w:rsid w:val="00C410CD"/>
    <w:rsid w:val="00C43EF1"/>
    <w:rsid w:val="00C44C44"/>
    <w:rsid w:val="00C46BCE"/>
    <w:rsid w:val="00C53044"/>
    <w:rsid w:val="00C56F92"/>
    <w:rsid w:val="00C62CB0"/>
    <w:rsid w:val="00C63C4F"/>
    <w:rsid w:val="00C64E84"/>
    <w:rsid w:val="00C67725"/>
    <w:rsid w:val="00C75569"/>
    <w:rsid w:val="00C75BD3"/>
    <w:rsid w:val="00C76CC8"/>
    <w:rsid w:val="00C76E98"/>
    <w:rsid w:val="00C84CE9"/>
    <w:rsid w:val="00C866C1"/>
    <w:rsid w:val="00C94225"/>
    <w:rsid w:val="00C9436E"/>
    <w:rsid w:val="00C954E4"/>
    <w:rsid w:val="00C95CD3"/>
    <w:rsid w:val="00CA3D34"/>
    <w:rsid w:val="00CB2543"/>
    <w:rsid w:val="00CB5159"/>
    <w:rsid w:val="00CB7954"/>
    <w:rsid w:val="00CC5798"/>
    <w:rsid w:val="00CE7258"/>
    <w:rsid w:val="00CF3615"/>
    <w:rsid w:val="00CF516D"/>
    <w:rsid w:val="00CF5A21"/>
    <w:rsid w:val="00CF68B8"/>
    <w:rsid w:val="00CF7E97"/>
    <w:rsid w:val="00D13832"/>
    <w:rsid w:val="00D15298"/>
    <w:rsid w:val="00D21122"/>
    <w:rsid w:val="00D21BDE"/>
    <w:rsid w:val="00D234B3"/>
    <w:rsid w:val="00D24E8C"/>
    <w:rsid w:val="00D2582C"/>
    <w:rsid w:val="00D324B6"/>
    <w:rsid w:val="00D41237"/>
    <w:rsid w:val="00D46BED"/>
    <w:rsid w:val="00D54152"/>
    <w:rsid w:val="00D63A76"/>
    <w:rsid w:val="00D65165"/>
    <w:rsid w:val="00D77F08"/>
    <w:rsid w:val="00D83840"/>
    <w:rsid w:val="00D84C78"/>
    <w:rsid w:val="00D86D09"/>
    <w:rsid w:val="00D91A0B"/>
    <w:rsid w:val="00D96B8B"/>
    <w:rsid w:val="00DA0B19"/>
    <w:rsid w:val="00DA1B06"/>
    <w:rsid w:val="00DA3AA2"/>
    <w:rsid w:val="00DA77E4"/>
    <w:rsid w:val="00DB3726"/>
    <w:rsid w:val="00DB539B"/>
    <w:rsid w:val="00DB5D28"/>
    <w:rsid w:val="00DB6BF2"/>
    <w:rsid w:val="00DC2328"/>
    <w:rsid w:val="00DC584E"/>
    <w:rsid w:val="00DC74A6"/>
    <w:rsid w:val="00DC7EC6"/>
    <w:rsid w:val="00DD291D"/>
    <w:rsid w:val="00DD32F3"/>
    <w:rsid w:val="00DD37B3"/>
    <w:rsid w:val="00DD4296"/>
    <w:rsid w:val="00DD4626"/>
    <w:rsid w:val="00DD5E10"/>
    <w:rsid w:val="00DD68EE"/>
    <w:rsid w:val="00DF1446"/>
    <w:rsid w:val="00E028E9"/>
    <w:rsid w:val="00E06048"/>
    <w:rsid w:val="00E13112"/>
    <w:rsid w:val="00E21417"/>
    <w:rsid w:val="00E242BD"/>
    <w:rsid w:val="00E27154"/>
    <w:rsid w:val="00E27FD9"/>
    <w:rsid w:val="00E30762"/>
    <w:rsid w:val="00E363A3"/>
    <w:rsid w:val="00E41068"/>
    <w:rsid w:val="00E46C04"/>
    <w:rsid w:val="00E46EF3"/>
    <w:rsid w:val="00E5440F"/>
    <w:rsid w:val="00E6404E"/>
    <w:rsid w:val="00E72AEF"/>
    <w:rsid w:val="00E7336A"/>
    <w:rsid w:val="00E81FB8"/>
    <w:rsid w:val="00E842C0"/>
    <w:rsid w:val="00E933D4"/>
    <w:rsid w:val="00EA1ACF"/>
    <w:rsid w:val="00EA50D4"/>
    <w:rsid w:val="00EA58DD"/>
    <w:rsid w:val="00EA6F0D"/>
    <w:rsid w:val="00EB0467"/>
    <w:rsid w:val="00EB1FE7"/>
    <w:rsid w:val="00EC2051"/>
    <w:rsid w:val="00ED18E8"/>
    <w:rsid w:val="00ED3808"/>
    <w:rsid w:val="00ED3A0F"/>
    <w:rsid w:val="00ED544B"/>
    <w:rsid w:val="00ED6BFE"/>
    <w:rsid w:val="00EE125E"/>
    <w:rsid w:val="00EE6422"/>
    <w:rsid w:val="00EF021C"/>
    <w:rsid w:val="00F00105"/>
    <w:rsid w:val="00F12DD6"/>
    <w:rsid w:val="00F12EF6"/>
    <w:rsid w:val="00F1460E"/>
    <w:rsid w:val="00F220CC"/>
    <w:rsid w:val="00F22651"/>
    <w:rsid w:val="00F23084"/>
    <w:rsid w:val="00F243E3"/>
    <w:rsid w:val="00F27372"/>
    <w:rsid w:val="00F323DD"/>
    <w:rsid w:val="00F334CF"/>
    <w:rsid w:val="00F35CD1"/>
    <w:rsid w:val="00F408D5"/>
    <w:rsid w:val="00F447B0"/>
    <w:rsid w:val="00F45500"/>
    <w:rsid w:val="00F4704F"/>
    <w:rsid w:val="00F517C4"/>
    <w:rsid w:val="00F573BE"/>
    <w:rsid w:val="00F57558"/>
    <w:rsid w:val="00F70824"/>
    <w:rsid w:val="00F711E3"/>
    <w:rsid w:val="00F72009"/>
    <w:rsid w:val="00F733E3"/>
    <w:rsid w:val="00F8122F"/>
    <w:rsid w:val="00F86582"/>
    <w:rsid w:val="00F877B7"/>
    <w:rsid w:val="00F926B3"/>
    <w:rsid w:val="00F97746"/>
    <w:rsid w:val="00F97F8B"/>
    <w:rsid w:val="00FA30C4"/>
    <w:rsid w:val="00FA363B"/>
    <w:rsid w:val="00FB182F"/>
    <w:rsid w:val="00FB61C5"/>
    <w:rsid w:val="00FB79A2"/>
    <w:rsid w:val="00FC2FB7"/>
    <w:rsid w:val="00FC7205"/>
    <w:rsid w:val="00FC7A8F"/>
    <w:rsid w:val="00FD4E02"/>
    <w:rsid w:val="00FD7A58"/>
    <w:rsid w:val="00FD7EBB"/>
    <w:rsid w:val="00FE0A25"/>
    <w:rsid w:val="00FE0E80"/>
    <w:rsid w:val="00FE224E"/>
    <w:rsid w:val="00FE46B0"/>
    <w:rsid w:val="00FF17F9"/>
    <w:rsid w:val="00F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F70824"/>
    <w:pPr>
      <w:spacing w:beforeLines="20" w:before="62" w:afterLines="20" w:after="62"/>
      <w:ind w:firstLine="420"/>
    </w:pPr>
    <w:rPr>
      <w:kern w:val="2"/>
      <w:sz w:val="21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FE0E80"/>
    <w:rPr>
      <w:kern w:val="2"/>
      <w:sz w:val="21"/>
      <w:szCs w:val="21"/>
      <w:lang w:bidi="ar-SA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F70824"/>
    <w:pPr>
      <w:spacing w:beforeLines="20" w:before="62" w:afterLines="20" w:after="62"/>
      <w:ind w:firstLine="420"/>
    </w:pPr>
    <w:rPr>
      <w:kern w:val="2"/>
      <w:sz w:val="21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FE0E80"/>
    <w:rPr>
      <w:kern w:val="2"/>
      <w:sz w:val="21"/>
      <w:szCs w:val="21"/>
      <w:lang w:bidi="ar-SA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ReeedStudio\&#25991;&#26723;\&#25991;&#26723;&#27169;&#26495;\Seeed&#25991;&#26723;&#27169;&#26495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1CB51-6319-4E81-9758-C8EE62B2E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Seeed文档模板2.dotx</Template>
  <TotalTime>112</TotalTime>
  <Pages>1</Pages>
  <Words>109</Words>
  <Characters>626</Characters>
  <Application>Microsoft Office Word</Application>
  <DocSecurity>0</DocSecurity>
  <Lines>5</Lines>
  <Paragraphs>1</Paragraphs>
  <ScaleCrop>false</ScaleCrop>
  <Company>ZLGMCU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seeed文档模板</dc:title>
  <dc:creator>hsloovee</dc:creator>
  <cp:lastModifiedBy>vigoss</cp:lastModifiedBy>
  <cp:revision>59</cp:revision>
  <cp:lastPrinted>2013-05-30T03:16:00Z</cp:lastPrinted>
  <dcterms:created xsi:type="dcterms:W3CDTF">2013-03-25T13:36:00Z</dcterms:created>
  <dcterms:modified xsi:type="dcterms:W3CDTF">2013-05-30T03:17:00Z</dcterms:modified>
</cp:coreProperties>
</file>