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34" w:rsidRDefault="00B46A34" w:rsidP="00B46A34">
      <w:pPr>
        <w:pStyle w:val="12"/>
        <w:ind w:left="561" w:hanging="561"/>
      </w:pPr>
      <w:r>
        <w:rPr>
          <w:rFonts w:hint="eastAsia"/>
        </w:rPr>
        <w:t>Yeelink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帐号</w:t>
      </w:r>
      <w:proofErr w:type="gramEnd"/>
    </w:p>
    <w:p w:rsidR="00476E84" w:rsidRDefault="00B46A34" w:rsidP="00B46A34">
      <w:pPr>
        <w:pStyle w:val="22"/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网站，</w:t>
      </w:r>
      <w:r w:rsidR="00F04295">
        <w:fldChar w:fldCharType="begin"/>
      </w:r>
      <w:r w:rsidR="00F04295">
        <w:instrText xml:space="preserve"> HYPERLINK "www.yeelink.net" </w:instrText>
      </w:r>
      <w:r w:rsidR="00F04295">
        <w:fldChar w:fldCharType="separate"/>
      </w:r>
      <w:r w:rsidRPr="00B46A34">
        <w:rPr>
          <w:rStyle w:val="a9"/>
          <w:rFonts w:hint="eastAsia"/>
        </w:rPr>
        <w:t>www.yeelink.net</w:t>
      </w:r>
      <w:r w:rsidR="00F04295">
        <w:rPr>
          <w:rStyle w:val="a9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，如果没有账户，点击右上角新用户注册，完成注册。如果已经有</w:t>
      </w:r>
      <w:r>
        <w:rPr>
          <w:rFonts w:hint="eastAsia"/>
        </w:rPr>
        <w:t>Yeelink</w:t>
      </w:r>
      <w:r>
        <w:rPr>
          <w:rFonts w:hint="eastAsia"/>
        </w:rPr>
        <w:t>账户，直接登录。</w:t>
      </w:r>
    </w:p>
    <w:p w:rsidR="00B46A34" w:rsidRDefault="00B46A34" w:rsidP="00B46A34">
      <w:pPr>
        <w:pStyle w:val="22"/>
      </w:pPr>
      <w:r>
        <w:rPr>
          <w:rFonts w:hint="eastAsia"/>
        </w:rPr>
        <w:t>登录后看到以下页面：</w:t>
      </w:r>
    </w:p>
    <w:p w:rsidR="00B46A34" w:rsidRDefault="00B46A34" w:rsidP="00B46A34">
      <w:pPr>
        <w:pStyle w:val="22"/>
        <w:jc w:val="center"/>
      </w:pPr>
      <w:r>
        <w:rPr>
          <w:noProof/>
        </w:rPr>
        <w:drawing>
          <wp:inline distT="0" distB="0" distL="0" distR="0" wp14:anchorId="351BEBEC" wp14:editId="4607F06C">
            <wp:extent cx="2570648" cy="207529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486" cy="20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Default="00B46A34" w:rsidP="00B46A34">
      <w:pPr>
        <w:pStyle w:val="22"/>
      </w:pPr>
      <w:r>
        <w:rPr>
          <w:rFonts w:hint="eastAsia"/>
        </w:rPr>
        <w:t>点击账户</w:t>
      </w:r>
      <w:r>
        <w:rPr>
          <w:rFonts w:hint="eastAsia"/>
        </w:rPr>
        <w:t>-&gt;</w:t>
      </w:r>
      <w:r>
        <w:rPr>
          <w:rFonts w:hint="eastAsia"/>
        </w:rPr>
        <w:t>我的账户设置，弹出：</w:t>
      </w:r>
    </w:p>
    <w:p w:rsidR="00B46A34" w:rsidRDefault="00B46A34" w:rsidP="00B46A34">
      <w:pPr>
        <w:pStyle w:val="22"/>
        <w:jc w:val="center"/>
      </w:pPr>
      <w:r>
        <w:rPr>
          <w:noProof/>
        </w:rPr>
        <w:drawing>
          <wp:inline distT="0" distB="0" distL="0" distR="0" wp14:anchorId="09668E81" wp14:editId="3FEF50CC">
            <wp:extent cx="5486400" cy="94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34" w:rsidRPr="00B46A34" w:rsidRDefault="00B46A34" w:rsidP="00B46A34">
      <w:pPr>
        <w:pStyle w:val="22"/>
      </w:pPr>
      <w:r>
        <w:rPr>
          <w:rFonts w:hint="eastAsia"/>
        </w:rPr>
        <w:t>可以看到一些基本的账户信息，其中</w:t>
      </w:r>
      <w:r>
        <w:rPr>
          <w:rFonts w:hint="eastAsia"/>
        </w:rPr>
        <w:t>APIKEY</w:t>
      </w:r>
      <w:r>
        <w:rPr>
          <w:rFonts w:hint="eastAsia"/>
        </w:rPr>
        <w:t>在</w:t>
      </w:r>
      <w:r>
        <w:rPr>
          <w:rFonts w:hint="eastAsia"/>
        </w:rPr>
        <w:t>Dragino</w:t>
      </w:r>
      <w:r>
        <w:rPr>
          <w:rFonts w:hint="eastAsia"/>
        </w:rPr>
        <w:t>网页配置的时候需要用到。</w:t>
      </w:r>
    </w:p>
    <w:p w:rsidR="00B46A34" w:rsidRDefault="00B46A34" w:rsidP="00B46A34">
      <w:pPr>
        <w:pStyle w:val="12"/>
        <w:ind w:left="561" w:hanging="561"/>
      </w:pPr>
      <w:r>
        <w:rPr>
          <w:rFonts w:hint="eastAsia"/>
        </w:rPr>
        <w:t>Dragino</w:t>
      </w:r>
      <w:r>
        <w:rPr>
          <w:rFonts w:hint="eastAsia"/>
        </w:rPr>
        <w:t>网页配置</w:t>
      </w:r>
    </w:p>
    <w:p w:rsidR="00B46A34" w:rsidRDefault="00B46A34" w:rsidP="00B46A34">
      <w:pPr>
        <w:pStyle w:val="22"/>
      </w:pPr>
      <w:r>
        <w:t>通过网线连接</w:t>
      </w:r>
      <w:r>
        <w:t>Dragino</w:t>
      </w:r>
      <w:r>
        <w:t>和</w:t>
      </w:r>
      <w:r>
        <w:t>PC</w:t>
      </w:r>
      <w:r>
        <w:t>，</w:t>
      </w:r>
      <w:r w:rsidR="001A54C4">
        <w:rPr>
          <w:rFonts w:hint="eastAsia"/>
        </w:rPr>
        <w:t>网页输入</w:t>
      </w:r>
      <w:hyperlink r:id="rId11" w:history="1">
        <w:r w:rsidR="001A54C4" w:rsidRPr="001A54C4">
          <w:rPr>
            <w:rStyle w:val="a9"/>
            <w:rFonts w:hint="eastAsia"/>
          </w:rPr>
          <w:t>192.168.255.1</w:t>
        </w:r>
      </w:hyperlink>
      <w:r w:rsidR="001A54C4">
        <w:t>，登录到</w:t>
      </w:r>
      <w:r w:rsidR="001A54C4">
        <w:t>Dragino</w:t>
      </w:r>
      <w:r w:rsidR="001A54C4">
        <w:t>配置页面。</w:t>
      </w:r>
    </w:p>
    <w:p w:rsidR="001A54C4" w:rsidRDefault="001A54C4" w:rsidP="001A54C4">
      <w:pPr>
        <w:pStyle w:val="20"/>
      </w:pPr>
      <w:r>
        <w:t>传感器设置</w:t>
      </w:r>
    </w:p>
    <w:p w:rsidR="001A54C4" w:rsidRDefault="001A54C4" w:rsidP="001A54C4">
      <w:pPr>
        <w:pStyle w:val="22"/>
      </w:pPr>
      <w:r>
        <w:t>点击</w:t>
      </w:r>
      <w:r>
        <w:t>Sensor</w:t>
      </w:r>
      <w:r>
        <w:t>选项：</w:t>
      </w:r>
    </w:p>
    <w:p w:rsidR="001A54C4" w:rsidRDefault="001A54C4" w:rsidP="001A54C4">
      <w:pPr>
        <w:pStyle w:val="af8"/>
        <w:spacing w:before="62" w:beforeAutospacing="0" w:after="62" w:afterAutospacing="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F55ABB7" wp14:editId="64A93F7B">
            <wp:extent cx="5270500" cy="2959100"/>
            <wp:effectExtent l="0" t="0" r="6350" b="0"/>
            <wp:docPr id="8" name="图片 8" descr="Sensor_settin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sor_setting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C4" w:rsidRPr="000D0E66" w:rsidRDefault="00D02C5B" w:rsidP="001A54C4">
      <w:pPr>
        <w:pStyle w:val="af8"/>
        <w:spacing w:before="62" w:beforeAutospacing="0" w:after="62" w:afterAutospacing="0"/>
        <w:rPr>
          <w:rFonts w:ascii="Calibri" w:hAnsi="Calibri" w:cs="Calibri"/>
          <w:kern w:val="2"/>
          <w:szCs w:val="21"/>
        </w:rPr>
      </w:pPr>
      <w:r>
        <w:rPr>
          <w:rFonts w:ascii="Calibri" w:hAnsi="Calibri" w:cs="Calibri" w:hint="eastAsia"/>
          <w:b/>
          <w:kern w:val="2"/>
          <w:szCs w:val="21"/>
        </w:rPr>
        <w:t>General Settings</w:t>
      </w:r>
      <w:r w:rsidR="001A54C4" w:rsidRPr="000D0E66">
        <w:rPr>
          <w:rFonts w:ascii="Calibri" w:hAnsi="Calibri" w:cs="Calibri" w:hint="eastAsia"/>
          <w:kern w:val="2"/>
          <w:szCs w:val="21"/>
        </w:rPr>
        <w:t xml:space="preserve">: </w:t>
      </w:r>
    </w:p>
    <w:p w:rsidR="001A54C4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kern w:val="2"/>
          <w:szCs w:val="21"/>
        </w:rPr>
        <w:t>Save Sensor Data to Local File</w:t>
      </w:r>
      <w:r w:rsidRPr="000D0E66">
        <w:rPr>
          <w:rFonts w:ascii="Calibri" w:hAnsi="Calibri" w:cs="Calibri" w:hint="eastAsia"/>
          <w:kern w:val="2"/>
          <w:szCs w:val="21"/>
        </w:rPr>
        <w:t>:</w:t>
      </w:r>
      <w:r>
        <w:rPr>
          <w:rFonts w:ascii="Calibri" w:hAnsi="Calibri" w:cs="Calibri" w:hint="eastAsia"/>
          <w:kern w:val="2"/>
          <w:szCs w:val="21"/>
        </w:rPr>
        <w:t>是否把传感器数值保存到本地文件</w:t>
      </w:r>
    </w:p>
    <w:p w:rsidR="001A54C4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Sensor Data Location</w:t>
      </w:r>
      <w:r w:rsidRPr="000D0E66">
        <w:rPr>
          <w:rFonts w:ascii="Calibri" w:hAnsi="Calibri" w:cs="Calibri" w:hint="eastAsia"/>
          <w:szCs w:val="21"/>
        </w:rPr>
        <w:t xml:space="preserve">: </w:t>
      </w:r>
      <w:r>
        <w:rPr>
          <w:rFonts w:ascii="Calibri" w:hAnsi="Calibri" w:cs="Calibri" w:hint="eastAsia"/>
          <w:szCs w:val="21"/>
        </w:rPr>
        <w:t>如果</w:t>
      </w:r>
      <w:proofErr w:type="gramStart"/>
      <w:r>
        <w:rPr>
          <w:rFonts w:ascii="Calibri" w:hAnsi="Calibri" w:cs="Calibri" w:hint="eastAsia"/>
          <w:szCs w:val="21"/>
        </w:rPr>
        <w:t>勾</w:t>
      </w:r>
      <w:proofErr w:type="gramEnd"/>
      <w:r>
        <w:rPr>
          <w:rFonts w:ascii="Calibri" w:hAnsi="Calibri" w:cs="Calibri" w:hint="eastAsia"/>
          <w:szCs w:val="21"/>
        </w:rPr>
        <w:t>选上面的选择，则传感器数据保存到</w:t>
      </w:r>
      <w:r>
        <w:rPr>
          <w:rFonts w:ascii="Calibri" w:hAnsi="Calibri" w:cs="Calibri" w:hint="eastAsia"/>
          <w:szCs w:val="21"/>
        </w:rPr>
        <w:t>/</w:t>
      </w:r>
      <w:proofErr w:type="spellStart"/>
      <w:r>
        <w:rPr>
          <w:rFonts w:ascii="Calibri" w:hAnsi="Calibri" w:cs="Calibri" w:hint="eastAsia"/>
          <w:szCs w:val="21"/>
        </w:rPr>
        <w:t>var</w:t>
      </w:r>
      <w:proofErr w:type="spellEnd"/>
      <w:r>
        <w:rPr>
          <w:rFonts w:ascii="Calibri" w:hAnsi="Calibri" w:cs="Calibri" w:hint="eastAsia"/>
          <w:szCs w:val="21"/>
        </w:rPr>
        <w:t>/log/sensor.log</w:t>
      </w:r>
    </w:p>
    <w:p w:rsidR="001A54C4" w:rsidRPr="00CE0357" w:rsidRDefault="001A54C4" w:rsidP="001A54C4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Debug</w:t>
      </w:r>
      <w:r w:rsidRPr="000D0E66">
        <w:rPr>
          <w:rFonts w:ascii="Calibri" w:hAnsi="Calibri" w:cs="Calibri" w:hint="eastAsia"/>
          <w:szCs w:val="21"/>
        </w:rPr>
        <w:t>:</w:t>
      </w:r>
      <w:r w:rsidRPr="000D0E66"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是否开启调试模式，勾选该选择可以在</w:t>
      </w:r>
      <w:r>
        <w:rPr>
          <w:rFonts w:ascii="Calibri" w:hAnsi="Calibri" w:cs="Calibri" w:hint="eastAsia"/>
          <w:szCs w:val="21"/>
        </w:rPr>
        <w:t>Syslog</w:t>
      </w:r>
      <w:r>
        <w:rPr>
          <w:rFonts w:ascii="Calibri" w:hAnsi="Calibri" w:cs="Calibri" w:hint="eastAsia"/>
          <w:szCs w:val="21"/>
        </w:rPr>
        <w:t>里面看到调试信息</w:t>
      </w:r>
    </w:p>
    <w:p w:rsidR="00CE0357" w:rsidRDefault="00CE0357" w:rsidP="00CE0357">
      <w:pPr>
        <w:pStyle w:val="a7"/>
      </w:pPr>
      <w:r>
        <w:t>注：详细的信息可以参见</w:t>
      </w:r>
      <w:r w:rsidRPr="00CE0357">
        <w:t>Cloud.Node APPLICATION NOTE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CE0357" w:rsidRDefault="00CE0357" w:rsidP="00CE0357">
      <w:pPr>
        <w:pStyle w:val="a7"/>
      </w:pPr>
    </w:p>
    <w:p w:rsidR="00CE0357" w:rsidRDefault="00CE0357" w:rsidP="00CE0357">
      <w:pPr>
        <w:pStyle w:val="a7"/>
        <w:jc w:val="center"/>
      </w:pPr>
      <w:r>
        <w:rPr>
          <w:rFonts w:ascii="Calibri" w:hAnsi="Calibri" w:cs="Calibri"/>
          <w:noProof/>
          <w:szCs w:val="21"/>
        </w:rPr>
        <w:drawing>
          <wp:inline distT="0" distB="0" distL="0" distR="0" wp14:anchorId="330C0633" wp14:editId="6F56ACF7">
            <wp:extent cx="5270500" cy="2148205"/>
            <wp:effectExtent l="0" t="0" r="6350" b="4445"/>
            <wp:docPr id="7" name="图片 7" descr="Sensor_setting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sor_settings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57" w:rsidRDefault="00D02C5B" w:rsidP="00CE0357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IoT Server Configure:</w:t>
      </w:r>
      <w:r w:rsidR="00CE0357" w:rsidRPr="000D0E66">
        <w:rPr>
          <w:rFonts w:ascii="Calibri" w:hAnsi="Calibri" w:cs="Calibri" w:hint="eastAsia"/>
          <w:b/>
          <w:szCs w:val="21"/>
        </w:rPr>
        <w:t xml:space="preserve"> </w:t>
      </w:r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Enable IoT Service:</w:t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是否开启云端服务</w:t>
      </w:r>
    </w:p>
    <w:p w:rsidR="00CE0357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IoT Service: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选择云端服务器，</w:t>
      </w:r>
      <w:r>
        <w:rPr>
          <w:rFonts w:ascii="Calibri" w:hAnsi="Calibri" w:cs="Calibri" w:hint="eastAsia"/>
          <w:szCs w:val="21"/>
        </w:rPr>
        <w:t>Yeelink</w:t>
      </w:r>
      <w:r>
        <w:rPr>
          <w:rFonts w:ascii="Calibri" w:hAnsi="Calibri" w:cs="Calibri" w:hint="eastAsia"/>
          <w:szCs w:val="21"/>
        </w:rPr>
        <w:t>或</w:t>
      </w:r>
      <w:r>
        <w:rPr>
          <w:rFonts w:ascii="Calibri" w:hAnsi="Calibri" w:cs="Calibri" w:hint="eastAsia"/>
          <w:szCs w:val="21"/>
        </w:rPr>
        <w:t>Xively</w:t>
      </w:r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API 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第一章提到的</w:t>
      </w:r>
      <w:r>
        <w:rPr>
          <w:rFonts w:ascii="Calibri" w:hAnsi="Calibri" w:cs="Calibri" w:hint="eastAsia"/>
          <w:szCs w:val="21"/>
        </w:rPr>
        <w:t>APIKEY</w:t>
      </w:r>
      <w:r>
        <w:rPr>
          <w:rFonts w:ascii="Calibri" w:hAnsi="Calibri" w:cs="Calibri" w:hint="eastAsia"/>
          <w:szCs w:val="21"/>
        </w:rPr>
        <w:t>，注册帐号时生成</w:t>
      </w:r>
    </w:p>
    <w:p w:rsidR="00CE0357" w:rsidRPr="001B1BE2" w:rsidRDefault="00CE0357" w:rsidP="00CE0357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Title: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上传到云端的设备名称前缀</w:t>
      </w:r>
      <w:r>
        <w:rPr>
          <w:rFonts w:ascii="Calibri" w:hAnsi="Calibri" w:cs="Calibri" w:hint="eastAsia"/>
          <w:szCs w:val="21"/>
        </w:rPr>
        <w:t xml:space="preserve"> </w:t>
      </w:r>
    </w:p>
    <w:p w:rsidR="001A54C4" w:rsidRDefault="001A54C4" w:rsidP="00D02C5B">
      <w:pPr>
        <w:pStyle w:val="22"/>
        <w:ind w:firstLine="0"/>
      </w:pPr>
    </w:p>
    <w:p w:rsidR="00D02C5B" w:rsidRDefault="00D02C5B" w:rsidP="00D02C5B">
      <w:pPr>
        <w:pStyle w:val="22"/>
        <w:ind w:firstLine="0"/>
        <w:rPr>
          <w:rFonts w:asciiTheme="minorHAnsi" w:hAnsiTheme="minorHAnsi"/>
          <w:b/>
        </w:rPr>
      </w:pPr>
      <w:r w:rsidRPr="00D02C5B">
        <w:rPr>
          <w:rFonts w:asciiTheme="minorHAnsi" w:hAnsiTheme="minorHAnsi"/>
          <w:b/>
        </w:rPr>
        <w:t>Devices Lids:</w:t>
      </w:r>
    </w:p>
    <w:p w:rsidR="00D02C5B" w:rsidRDefault="00D02C5B" w:rsidP="00D02C5B">
      <w:pPr>
        <w:pStyle w:val="22"/>
        <w:ind w:firstLine="0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已添加</w:t>
      </w:r>
      <w:r w:rsidR="007C51C8">
        <w:rPr>
          <w:rFonts w:asciiTheme="minorHAnsi" w:hAnsiTheme="minorHAnsi" w:hint="eastAsia"/>
          <w:b/>
        </w:rPr>
        <w:t>的</w:t>
      </w:r>
      <w:r>
        <w:rPr>
          <w:rFonts w:asciiTheme="minorHAnsi" w:hAnsiTheme="minorHAnsi" w:hint="eastAsia"/>
          <w:b/>
        </w:rPr>
        <w:t>设备列表</w:t>
      </w:r>
    </w:p>
    <w:p w:rsidR="00F97F9C" w:rsidRPr="008D0FD6" w:rsidRDefault="00F97F9C" w:rsidP="00F97F9C">
      <w:pPr>
        <w:pStyle w:val="20"/>
        <w:spacing w:line="480" w:lineRule="auto"/>
      </w:pPr>
      <w:bookmarkStart w:id="0" w:name="_Toc357659580"/>
      <w:r>
        <w:lastRenderedPageBreak/>
        <w:t>Wi-Fi</w:t>
      </w:r>
      <w:r w:rsidRPr="008D0FD6">
        <w:rPr>
          <w:rFonts w:hint="eastAsia"/>
        </w:rPr>
        <w:t xml:space="preserve"> S</w:t>
      </w:r>
      <w:r>
        <w:rPr>
          <w:rFonts w:hint="eastAsia"/>
        </w:rPr>
        <w:t>ettings</w:t>
      </w:r>
      <w:bookmarkEnd w:id="0"/>
    </w:p>
    <w:p w:rsidR="00F97F9C" w:rsidRDefault="00F97F9C" w:rsidP="00F97F9C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noProof/>
          <w:szCs w:val="21"/>
        </w:rPr>
        <w:drawing>
          <wp:inline distT="0" distB="0" distL="0" distR="0" wp14:anchorId="56F78FB8" wp14:editId="7251702A">
            <wp:extent cx="5262245" cy="2691130"/>
            <wp:effectExtent l="0" t="0" r="0" b="0"/>
            <wp:docPr id="6" name="图片 6" descr="Wifi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fi-setting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9C" w:rsidRDefault="00F97F9C" w:rsidP="00F97F9C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Wi-Fi</w:t>
      </w:r>
      <w:r>
        <w:rPr>
          <w:rFonts w:ascii="Calibri" w:hAnsi="Calibri" w:cs="Calibri" w:hint="eastAsia"/>
          <w:b/>
          <w:szCs w:val="21"/>
        </w:rPr>
        <w:t xml:space="preserve"> Settings:</w:t>
      </w:r>
    </w:p>
    <w:p w:rsidR="00F97F9C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 xml:space="preserve">Network Name(ESSID): 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输入</w:t>
      </w:r>
      <w:r w:rsidR="00870D19">
        <w:rPr>
          <w:rFonts w:ascii="Calibri" w:hAnsi="Calibri" w:cs="Calibri"/>
          <w:szCs w:val="21"/>
        </w:rPr>
        <w:t>Wi-Fi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SSID</w:t>
      </w:r>
      <w:r w:rsidRPr="008D0FD6">
        <w:rPr>
          <w:rFonts w:ascii="Calibri" w:hAnsi="Calibri" w:cs="Calibri" w:hint="eastAsia"/>
          <w:b/>
          <w:szCs w:val="21"/>
        </w:rPr>
        <w:t xml:space="preserve"> </w:t>
      </w:r>
    </w:p>
    <w:p w:rsidR="00F97F9C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Encryption: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加密方式</w:t>
      </w:r>
    </w:p>
    <w:p w:rsidR="00F97F9C" w:rsidRPr="008D0FD6" w:rsidRDefault="00F97F9C" w:rsidP="00F97F9C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密码</w:t>
      </w:r>
    </w:p>
    <w:p w:rsidR="00E01B75" w:rsidRDefault="00E01B75" w:rsidP="00B46A34">
      <w:pPr>
        <w:spacing w:before="62" w:after="62"/>
        <w:rPr>
          <w:rFonts w:asciiTheme="minorHAnsi" w:hAnsiTheme="minorHAnsi"/>
          <w:b/>
          <w:sz w:val="21"/>
        </w:rPr>
      </w:pPr>
    </w:p>
    <w:p w:rsidR="003C2F47" w:rsidRDefault="00E01B75" w:rsidP="00B46A34">
      <w:pPr>
        <w:spacing w:before="62" w:after="62"/>
        <w:rPr>
          <w:rFonts w:asciiTheme="minorHAnsi" w:hAnsiTheme="minorHAnsi"/>
          <w:sz w:val="21"/>
        </w:rPr>
      </w:pPr>
      <w:r>
        <w:rPr>
          <w:rFonts w:asciiTheme="minorHAnsi" w:hAnsiTheme="minorHAnsi" w:hint="eastAsia"/>
          <w:sz w:val="21"/>
        </w:rPr>
        <w:t>至此，</w:t>
      </w:r>
      <w:r>
        <w:rPr>
          <w:rFonts w:asciiTheme="minorHAnsi" w:hAnsiTheme="minorHAnsi" w:hint="eastAsia"/>
          <w:sz w:val="21"/>
        </w:rPr>
        <w:t>Cloud</w:t>
      </w:r>
      <w:r>
        <w:rPr>
          <w:rFonts w:asciiTheme="minorHAnsi" w:hAnsiTheme="minorHAnsi" w:hint="eastAsia"/>
          <w:sz w:val="21"/>
        </w:rPr>
        <w:t>已经可以工作了，只要开启</w:t>
      </w:r>
      <w:r>
        <w:rPr>
          <w:rFonts w:asciiTheme="minorHAnsi" w:hAnsiTheme="minorHAnsi" w:hint="eastAsia"/>
          <w:sz w:val="21"/>
        </w:rPr>
        <w:t>Atom.Node</w:t>
      </w:r>
      <w:r>
        <w:rPr>
          <w:rFonts w:asciiTheme="minorHAnsi" w:hAnsiTheme="minorHAnsi" w:hint="eastAsia"/>
          <w:sz w:val="21"/>
        </w:rPr>
        <w:t>，</w:t>
      </w:r>
      <w:r>
        <w:rPr>
          <w:rFonts w:asciiTheme="minorHAnsi" w:hAnsiTheme="minorHAnsi" w:hint="eastAsia"/>
          <w:sz w:val="21"/>
        </w:rPr>
        <w:t>Cloud</w:t>
      </w:r>
      <w:r>
        <w:rPr>
          <w:rFonts w:asciiTheme="minorHAnsi" w:hAnsiTheme="minorHAnsi" w:hint="eastAsia"/>
          <w:sz w:val="21"/>
        </w:rPr>
        <w:t>接收到数据之后</w:t>
      </w:r>
      <w:bookmarkStart w:id="1" w:name="_GoBack"/>
      <w:bookmarkEnd w:id="1"/>
      <w:r>
        <w:rPr>
          <w:rFonts w:asciiTheme="minorHAnsi" w:hAnsiTheme="minorHAnsi" w:hint="eastAsia"/>
          <w:sz w:val="21"/>
        </w:rPr>
        <w:t>，就会自动在云端创建设备，并且把数据推送。</w:t>
      </w:r>
    </w:p>
    <w:p w:rsidR="003C2F47" w:rsidRDefault="003C2F47" w:rsidP="003C2F47">
      <w:pPr>
        <w:pStyle w:val="12"/>
        <w:ind w:left="561" w:hanging="561"/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查看数据</w:t>
      </w:r>
    </w:p>
    <w:p w:rsidR="003C2F47" w:rsidRDefault="003C2F47" w:rsidP="003C2F47">
      <w:pPr>
        <w:pStyle w:val="22"/>
      </w:pPr>
      <w:r>
        <w:t>登录</w:t>
      </w:r>
      <w:r>
        <w:t>Yeelink</w:t>
      </w:r>
      <w:r>
        <w:t>前面已经阐述过。</w:t>
      </w:r>
    </w:p>
    <w:p w:rsidR="003C2F47" w:rsidRDefault="003C2F47" w:rsidP="003C2F47">
      <w:pPr>
        <w:pStyle w:val="22"/>
      </w:pPr>
      <w:r>
        <w:rPr>
          <w:rFonts w:hint="eastAsia"/>
        </w:rPr>
        <w:t>登录后点击我的设备</w:t>
      </w:r>
      <w:r>
        <w:rPr>
          <w:rFonts w:hint="eastAsia"/>
        </w:rPr>
        <w:t>-&gt;</w:t>
      </w:r>
      <w:r>
        <w:rPr>
          <w:rFonts w:hint="eastAsia"/>
        </w:rPr>
        <w:t>管理设备：</w:t>
      </w:r>
    </w:p>
    <w:p w:rsidR="003C2F47" w:rsidRDefault="003C2F47" w:rsidP="003C2F47">
      <w:pPr>
        <w:pStyle w:val="22"/>
      </w:pPr>
      <w:r>
        <w:rPr>
          <w:noProof/>
        </w:rPr>
        <w:drawing>
          <wp:inline distT="0" distB="0" distL="0" distR="0" wp14:anchorId="041CEB0D" wp14:editId="07662E5F">
            <wp:extent cx="23717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47" w:rsidRDefault="003C2F47" w:rsidP="003C2F47">
      <w:pPr>
        <w:pStyle w:val="22"/>
      </w:pPr>
      <w:r>
        <w:rPr>
          <w:rFonts w:hint="eastAsia"/>
        </w:rPr>
        <w:t>即可看到已经添加到设备的传感器数值了：</w:t>
      </w:r>
    </w:p>
    <w:p w:rsidR="00B46A34" w:rsidRPr="00B46A34" w:rsidRDefault="003C2F47" w:rsidP="003C2F47">
      <w:pPr>
        <w:pStyle w:val="22"/>
      </w:pPr>
      <w:r>
        <w:rPr>
          <w:noProof/>
        </w:rPr>
        <w:lastRenderedPageBreak/>
        <w:drawing>
          <wp:inline distT="0" distB="0" distL="0" distR="0" wp14:anchorId="30A5C52F" wp14:editId="032DCC5A">
            <wp:extent cx="5486400" cy="14452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A34" w:rsidRPr="00B46A34" w:rsidSect="00F323DD">
      <w:headerReference w:type="even" r:id="rId17"/>
      <w:headerReference w:type="default" r:id="rId18"/>
      <w:footerReference w:type="default" r:id="rId19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E7A" w:rsidRDefault="00C64E7A" w:rsidP="00506F1F">
      <w:pPr>
        <w:spacing w:before="48" w:after="48"/>
      </w:pPr>
      <w:r>
        <w:separator/>
      </w:r>
    </w:p>
    <w:p w:rsidR="00C64E7A" w:rsidRDefault="00C64E7A" w:rsidP="00CF3615">
      <w:pPr>
        <w:spacing w:before="48" w:after="48"/>
      </w:pPr>
    </w:p>
    <w:p w:rsidR="00C64E7A" w:rsidRDefault="00C64E7A" w:rsidP="003A4F34">
      <w:pPr>
        <w:spacing w:before="48" w:after="48"/>
      </w:pPr>
    </w:p>
    <w:p w:rsidR="00C64E7A" w:rsidRDefault="00C64E7A" w:rsidP="005C514A">
      <w:pPr>
        <w:spacing w:before="48" w:after="48"/>
      </w:pPr>
    </w:p>
  </w:endnote>
  <w:endnote w:type="continuationSeparator" w:id="0">
    <w:p w:rsidR="00C64E7A" w:rsidRDefault="00C64E7A" w:rsidP="00506F1F">
      <w:pPr>
        <w:spacing w:before="48" w:after="48"/>
      </w:pPr>
      <w:r>
        <w:continuationSeparator/>
      </w:r>
    </w:p>
    <w:p w:rsidR="00C64E7A" w:rsidRDefault="00C64E7A" w:rsidP="00CF3615">
      <w:pPr>
        <w:spacing w:before="48" w:after="48"/>
      </w:pPr>
    </w:p>
    <w:p w:rsidR="00C64E7A" w:rsidRDefault="00C64E7A" w:rsidP="003A4F34">
      <w:pPr>
        <w:spacing w:before="48" w:after="48"/>
      </w:pPr>
    </w:p>
    <w:p w:rsidR="00C64E7A" w:rsidRDefault="00C64E7A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870D19">
      <w:rPr>
        <w:rStyle w:val="a8"/>
        <w:noProof/>
      </w:rPr>
      <w:t>4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E7A" w:rsidRDefault="00C64E7A" w:rsidP="00506F1F">
      <w:pPr>
        <w:spacing w:before="48" w:after="48"/>
      </w:pPr>
      <w:r>
        <w:separator/>
      </w:r>
    </w:p>
    <w:p w:rsidR="00C64E7A" w:rsidRDefault="00C64E7A" w:rsidP="00CF3615">
      <w:pPr>
        <w:spacing w:before="48" w:after="48"/>
      </w:pPr>
    </w:p>
    <w:p w:rsidR="00C64E7A" w:rsidRDefault="00C64E7A" w:rsidP="003A4F34">
      <w:pPr>
        <w:spacing w:before="48" w:after="48"/>
      </w:pPr>
    </w:p>
    <w:p w:rsidR="00C64E7A" w:rsidRDefault="00C64E7A" w:rsidP="005C514A">
      <w:pPr>
        <w:spacing w:before="48" w:after="48"/>
      </w:pPr>
    </w:p>
  </w:footnote>
  <w:footnote w:type="continuationSeparator" w:id="0">
    <w:p w:rsidR="00C64E7A" w:rsidRDefault="00C64E7A" w:rsidP="00506F1F">
      <w:pPr>
        <w:spacing w:before="48" w:after="48"/>
      </w:pPr>
      <w:r>
        <w:continuationSeparator/>
      </w:r>
    </w:p>
    <w:p w:rsidR="00C64E7A" w:rsidRDefault="00C64E7A" w:rsidP="00CF3615">
      <w:pPr>
        <w:spacing w:before="48" w:after="48"/>
      </w:pPr>
    </w:p>
    <w:p w:rsidR="00C64E7A" w:rsidRDefault="00C64E7A" w:rsidP="003A4F34">
      <w:pPr>
        <w:spacing w:before="48" w:after="48"/>
      </w:pPr>
    </w:p>
    <w:p w:rsidR="00C64E7A" w:rsidRDefault="00C64E7A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82C76E7"/>
    <w:multiLevelType w:val="hybridMultilevel"/>
    <w:tmpl w:val="BD22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9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9">
    <w:nsid w:val="599332B6"/>
    <w:multiLevelType w:val="hybridMultilevel"/>
    <w:tmpl w:val="51AC9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2">
    <w:nsid w:val="6EAE5164"/>
    <w:multiLevelType w:val="hybridMultilevel"/>
    <w:tmpl w:val="FE1E5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33"/>
  </w:num>
  <w:num w:numId="9">
    <w:abstractNumId w:val="26"/>
  </w:num>
  <w:num w:numId="10">
    <w:abstractNumId w:val="19"/>
  </w:num>
  <w:num w:numId="11">
    <w:abstractNumId w:val="34"/>
  </w:num>
  <w:num w:numId="12">
    <w:abstractNumId w:val="12"/>
  </w:num>
  <w:num w:numId="13">
    <w:abstractNumId w:val="28"/>
  </w:num>
  <w:num w:numId="14">
    <w:abstractNumId w:val="30"/>
  </w:num>
  <w:num w:numId="15">
    <w:abstractNumId w:val="31"/>
  </w:num>
  <w:num w:numId="16">
    <w:abstractNumId w:val="22"/>
  </w:num>
  <w:num w:numId="17">
    <w:abstractNumId w:val="27"/>
  </w:num>
  <w:num w:numId="18">
    <w:abstractNumId w:val="25"/>
  </w:num>
  <w:num w:numId="19">
    <w:abstractNumId w:val="23"/>
  </w:num>
  <w:num w:numId="20">
    <w:abstractNumId w:val="16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4"/>
  </w:num>
  <w:num w:numId="33">
    <w:abstractNumId w:val="32"/>
  </w:num>
  <w:num w:numId="34">
    <w:abstractNumId w:val="14"/>
  </w:num>
  <w:num w:numId="35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A2F"/>
    <w:rsid w:val="00004A24"/>
    <w:rsid w:val="0000717E"/>
    <w:rsid w:val="00007A0E"/>
    <w:rsid w:val="00015FE0"/>
    <w:rsid w:val="00026DE4"/>
    <w:rsid w:val="0002764B"/>
    <w:rsid w:val="000461E9"/>
    <w:rsid w:val="00050227"/>
    <w:rsid w:val="00051BC6"/>
    <w:rsid w:val="00051E38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47F4"/>
    <w:rsid w:val="00174F74"/>
    <w:rsid w:val="00175D02"/>
    <w:rsid w:val="00176BE5"/>
    <w:rsid w:val="0018366A"/>
    <w:rsid w:val="0018476C"/>
    <w:rsid w:val="00185B2A"/>
    <w:rsid w:val="00186151"/>
    <w:rsid w:val="00186F3C"/>
    <w:rsid w:val="00191C08"/>
    <w:rsid w:val="001A02C8"/>
    <w:rsid w:val="001A174B"/>
    <w:rsid w:val="001A3007"/>
    <w:rsid w:val="001A3670"/>
    <w:rsid w:val="001A439B"/>
    <w:rsid w:val="001A54C4"/>
    <w:rsid w:val="001A66B2"/>
    <w:rsid w:val="001A7F9C"/>
    <w:rsid w:val="001B2568"/>
    <w:rsid w:val="001B4FD4"/>
    <w:rsid w:val="001C1842"/>
    <w:rsid w:val="001E20A0"/>
    <w:rsid w:val="001E64E3"/>
    <w:rsid w:val="001F2D75"/>
    <w:rsid w:val="001F464B"/>
    <w:rsid w:val="001F46D9"/>
    <w:rsid w:val="00201E29"/>
    <w:rsid w:val="002058B7"/>
    <w:rsid w:val="00206AB2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C1457"/>
    <w:rsid w:val="002D1657"/>
    <w:rsid w:val="002D22B1"/>
    <w:rsid w:val="002D77E3"/>
    <w:rsid w:val="002E0568"/>
    <w:rsid w:val="002E10CD"/>
    <w:rsid w:val="002E1CDC"/>
    <w:rsid w:val="002F150B"/>
    <w:rsid w:val="002F4BA0"/>
    <w:rsid w:val="002F6F55"/>
    <w:rsid w:val="00300C56"/>
    <w:rsid w:val="0030243A"/>
    <w:rsid w:val="00310984"/>
    <w:rsid w:val="00315B19"/>
    <w:rsid w:val="003225CE"/>
    <w:rsid w:val="00322800"/>
    <w:rsid w:val="003276F4"/>
    <w:rsid w:val="00331EE4"/>
    <w:rsid w:val="003369AD"/>
    <w:rsid w:val="003412EC"/>
    <w:rsid w:val="00344577"/>
    <w:rsid w:val="0034611F"/>
    <w:rsid w:val="00352DD4"/>
    <w:rsid w:val="00357DC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B576E"/>
    <w:rsid w:val="003C0678"/>
    <w:rsid w:val="003C2247"/>
    <w:rsid w:val="003C241E"/>
    <w:rsid w:val="003C2F47"/>
    <w:rsid w:val="003C5A4E"/>
    <w:rsid w:val="003D1BF9"/>
    <w:rsid w:val="003D24F9"/>
    <w:rsid w:val="003D377E"/>
    <w:rsid w:val="003D4BA6"/>
    <w:rsid w:val="003D5F65"/>
    <w:rsid w:val="003D6D12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453B"/>
    <w:rsid w:val="00556996"/>
    <w:rsid w:val="005623DF"/>
    <w:rsid w:val="00563493"/>
    <w:rsid w:val="00566A3D"/>
    <w:rsid w:val="00570F57"/>
    <w:rsid w:val="0057557D"/>
    <w:rsid w:val="00575FC4"/>
    <w:rsid w:val="0058082E"/>
    <w:rsid w:val="00580ACF"/>
    <w:rsid w:val="005840DE"/>
    <w:rsid w:val="00586570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50A6B"/>
    <w:rsid w:val="00650FA0"/>
    <w:rsid w:val="00654393"/>
    <w:rsid w:val="00655065"/>
    <w:rsid w:val="00660F48"/>
    <w:rsid w:val="00667713"/>
    <w:rsid w:val="0068608C"/>
    <w:rsid w:val="00690A0F"/>
    <w:rsid w:val="00692882"/>
    <w:rsid w:val="006952B2"/>
    <w:rsid w:val="006959AE"/>
    <w:rsid w:val="00696707"/>
    <w:rsid w:val="006A1F16"/>
    <w:rsid w:val="006A3169"/>
    <w:rsid w:val="006A4D2A"/>
    <w:rsid w:val="006A6174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2945"/>
    <w:rsid w:val="00743CF7"/>
    <w:rsid w:val="0075138F"/>
    <w:rsid w:val="00752836"/>
    <w:rsid w:val="00757B41"/>
    <w:rsid w:val="0076240F"/>
    <w:rsid w:val="007671FA"/>
    <w:rsid w:val="00770AB9"/>
    <w:rsid w:val="00772C4B"/>
    <w:rsid w:val="00782CB6"/>
    <w:rsid w:val="007877E2"/>
    <w:rsid w:val="007912F5"/>
    <w:rsid w:val="007920B4"/>
    <w:rsid w:val="007A2E44"/>
    <w:rsid w:val="007C51C8"/>
    <w:rsid w:val="007D2189"/>
    <w:rsid w:val="007D2809"/>
    <w:rsid w:val="007E04AE"/>
    <w:rsid w:val="007E38B1"/>
    <w:rsid w:val="007E63FF"/>
    <w:rsid w:val="007F0F45"/>
    <w:rsid w:val="00800856"/>
    <w:rsid w:val="008016F5"/>
    <w:rsid w:val="008070BF"/>
    <w:rsid w:val="00813569"/>
    <w:rsid w:val="00823A88"/>
    <w:rsid w:val="00823E67"/>
    <w:rsid w:val="0082487F"/>
    <w:rsid w:val="00824E2C"/>
    <w:rsid w:val="008334EC"/>
    <w:rsid w:val="008418BF"/>
    <w:rsid w:val="008464DE"/>
    <w:rsid w:val="00850B36"/>
    <w:rsid w:val="008520B3"/>
    <w:rsid w:val="008552A4"/>
    <w:rsid w:val="008631FB"/>
    <w:rsid w:val="0086433F"/>
    <w:rsid w:val="00864EEC"/>
    <w:rsid w:val="00870D19"/>
    <w:rsid w:val="00871B37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579F"/>
    <w:rsid w:val="008E2841"/>
    <w:rsid w:val="008E7216"/>
    <w:rsid w:val="008F3045"/>
    <w:rsid w:val="008F4514"/>
    <w:rsid w:val="008F69EC"/>
    <w:rsid w:val="00900B10"/>
    <w:rsid w:val="00903B8B"/>
    <w:rsid w:val="00903B93"/>
    <w:rsid w:val="00904D71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A074F0"/>
    <w:rsid w:val="00A11867"/>
    <w:rsid w:val="00A15951"/>
    <w:rsid w:val="00A17C50"/>
    <w:rsid w:val="00A332F9"/>
    <w:rsid w:val="00A3599A"/>
    <w:rsid w:val="00A37334"/>
    <w:rsid w:val="00A46602"/>
    <w:rsid w:val="00A46DE2"/>
    <w:rsid w:val="00A54C06"/>
    <w:rsid w:val="00A567F1"/>
    <w:rsid w:val="00A61F4F"/>
    <w:rsid w:val="00A65AFF"/>
    <w:rsid w:val="00A768A7"/>
    <w:rsid w:val="00A773F4"/>
    <w:rsid w:val="00A841F3"/>
    <w:rsid w:val="00A94275"/>
    <w:rsid w:val="00AA6900"/>
    <w:rsid w:val="00AC2059"/>
    <w:rsid w:val="00AC56AB"/>
    <w:rsid w:val="00AC6034"/>
    <w:rsid w:val="00AC6586"/>
    <w:rsid w:val="00AE0835"/>
    <w:rsid w:val="00AE18B8"/>
    <w:rsid w:val="00AE35AA"/>
    <w:rsid w:val="00AF5A05"/>
    <w:rsid w:val="00B12C9D"/>
    <w:rsid w:val="00B1663D"/>
    <w:rsid w:val="00B25A77"/>
    <w:rsid w:val="00B26DE8"/>
    <w:rsid w:val="00B32489"/>
    <w:rsid w:val="00B33A4F"/>
    <w:rsid w:val="00B348DF"/>
    <w:rsid w:val="00B40E46"/>
    <w:rsid w:val="00B42659"/>
    <w:rsid w:val="00B46A34"/>
    <w:rsid w:val="00B52640"/>
    <w:rsid w:val="00B5728F"/>
    <w:rsid w:val="00B71CB8"/>
    <w:rsid w:val="00B72B70"/>
    <w:rsid w:val="00B76828"/>
    <w:rsid w:val="00B80BCC"/>
    <w:rsid w:val="00B82E99"/>
    <w:rsid w:val="00BA1515"/>
    <w:rsid w:val="00BA75F0"/>
    <w:rsid w:val="00BA7E5A"/>
    <w:rsid w:val="00BB0163"/>
    <w:rsid w:val="00BC0123"/>
    <w:rsid w:val="00BC0B3E"/>
    <w:rsid w:val="00BD4150"/>
    <w:rsid w:val="00BD49C8"/>
    <w:rsid w:val="00BD4BA3"/>
    <w:rsid w:val="00BD6034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7A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E0357"/>
    <w:rsid w:val="00CE7258"/>
    <w:rsid w:val="00CF3615"/>
    <w:rsid w:val="00CF516D"/>
    <w:rsid w:val="00CF5A21"/>
    <w:rsid w:val="00CF68B8"/>
    <w:rsid w:val="00CF7E97"/>
    <w:rsid w:val="00D02C5B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4152"/>
    <w:rsid w:val="00D63A76"/>
    <w:rsid w:val="00D65165"/>
    <w:rsid w:val="00D77F08"/>
    <w:rsid w:val="00D83840"/>
    <w:rsid w:val="00D84C78"/>
    <w:rsid w:val="00D91A0B"/>
    <w:rsid w:val="00D96B8B"/>
    <w:rsid w:val="00DA0B19"/>
    <w:rsid w:val="00DA1B06"/>
    <w:rsid w:val="00DA2ED8"/>
    <w:rsid w:val="00DA3AA2"/>
    <w:rsid w:val="00DA77E4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626"/>
    <w:rsid w:val="00DD4BF1"/>
    <w:rsid w:val="00DD5E10"/>
    <w:rsid w:val="00DD68EE"/>
    <w:rsid w:val="00DF1446"/>
    <w:rsid w:val="00E01B75"/>
    <w:rsid w:val="00E028E9"/>
    <w:rsid w:val="00E06048"/>
    <w:rsid w:val="00E13112"/>
    <w:rsid w:val="00E21417"/>
    <w:rsid w:val="00E242BD"/>
    <w:rsid w:val="00E27154"/>
    <w:rsid w:val="00E27FD9"/>
    <w:rsid w:val="00E30762"/>
    <w:rsid w:val="00E363A3"/>
    <w:rsid w:val="00E41068"/>
    <w:rsid w:val="00E5440F"/>
    <w:rsid w:val="00E6404E"/>
    <w:rsid w:val="00E72AEF"/>
    <w:rsid w:val="00E7336A"/>
    <w:rsid w:val="00E81FB8"/>
    <w:rsid w:val="00E842C0"/>
    <w:rsid w:val="00E933D4"/>
    <w:rsid w:val="00EA1ACF"/>
    <w:rsid w:val="00EA50D4"/>
    <w:rsid w:val="00EA58DD"/>
    <w:rsid w:val="00EA6F0D"/>
    <w:rsid w:val="00EB0467"/>
    <w:rsid w:val="00EB1FE7"/>
    <w:rsid w:val="00EC2051"/>
    <w:rsid w:val="00ED18E8"/>
    <w:rsid w:val="00ED3808"/>
    <w:rsid w:val="00ED3A0F"/>
    <w:rsid w:val="00ED544B"/>
    <w:rsid w:val="00EE125E"/>
    <w:rsid w:val="00EE6422"/>
    <w:rsid w:val="00EF021C"/>
    <w:rsid w:val="00F00105"/>
    <w:rsid w:val="00F0429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97F9C"/>
    <w:rsid w:val="00FA30C4"/>
    <w:rsid w:val="00FA363B"/>
    <w:rsid w:val="00FB182F"/>
    <w:rsid w:val="00FB61C5"/>
    <w:rsid w:val="00FB79A2"/>
    <w:rsid w:val="00FC2FB7"/>
    <w:rsid w:val="00FC7205"/>
    <w:rsid w:val="00FC7A8F"/>
    <w:rsid w:val="00FD4E02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192.168.255.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6B651-9F3D-449A-8FA6-7C07695C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144</TotalTime>
  <Pages>4</Pages>
  <Words>138</Words>
  <Characters>790</Characters>
  <Application>Microsoft Office Word</Application>
  <DocSecurity>0</DocSecurity>
  <Lines>6</Lines>
  <Paragraphs>1</Paragraphs>
  <ScaleCrop>false</ScaleCrop>
  <Company>ZLGMCU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vigoss</cp:lastModifiedBy>
  <cp:revision>54</cp:revision>
  <cp:lastPrinted>2012-10-23T03:11:00Z</cp:lastPrinted>
  <dcterms:created xsi:type="dcterms:W3CDTF">2013-03-25T13:36:00Z</dcterms:created>
  <dcterms:modified xsi:type="dcterms:W3CDTF">2013-05-30T02:55:00Z</dcterms:modified>
</cp:coreProperties>
</file>