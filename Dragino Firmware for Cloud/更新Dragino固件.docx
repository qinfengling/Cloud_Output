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4" w:rsidRDefault="000F3788" w:rsidP="000F3788">
      <w:pPr>
        <w:pStyle w:val="22"/>
        <w:rPr>
          <w:rFonts w:hint="eastAsia"/>
        </w:rPr>
      </w:pPr>
      <w:r>
        <w:t>Dragino</w:t>
      </w:r>
      <w:r>
        <w:t>只需要更新固件，即可变成</w:t>
      </w:r>
      <w:r>
        <w:rPr>
          <w:rFonts w:hint="eastAsia"/>
        </w:rPr>
        <w:t>Cloud.Node!</w:t>
      </w:r>
    </w:p>
    <w:p w:rsidR="000F3788" w:rsidRDefault="0066121C" w:rsidP="000F3788">
      <w:pPr>
        <w:pStyle w:val="22"/>
        <w:rPr>
          <w:rFonts w:hint="eastAsia"/>
        </w:rPr>
      </w:pPr>
      <w:r>
        <w:rPr>
          <w:rFonts w:hint="eastAsia"/>
        </w:rPr>
        <w:t>网线连接</w:t>
      </w:r>
      <w:r>
        <w:rPr>
          <w:rFonts w:hint="eastAsia"/>
        </w:rPr>
        <w:t>Dragino</w:t>
      </w:r>
      <w:r>
        <w:rPr>
          <w:rFonts w:hint="eastAsia"/>
        </w:rPr>
        <w:t>与</w:t>
      </w:r>
      <w:r>
        <w:rPr>
          <w:rFonts w:hint="eastAsia"/>
        </w:rPr>
        <w:t>PC</w:t>
      </w:r>
      <w:r>
        <w:rPr>
          <w:rFonts w:hint="eastAsia"/>
        </w:rPr>
        <w:t>，等待连接完成后，网页端输入</w:t>
      </w:r>
      <w:r>
        <w:rPr>
          <w:rFonts w:hint="eastAsia"/>
        </w:rPr>
        <w:t>192.168.255.1</w:t>
      </w:r>
      <w:r>
        <w:rPr>
          <w:rFonts w:hint="eastAsia"/>
        </w:rPr>
        <w:t>登录到</w:t>
      </w:r>
      <w:r>
        <w:rPr>
          <w:rFonts w:hint="eastAsia"/>
        </w:rPr>
        <w:t>dragino</w:t>
      </w:r>
      <w:r>
        <w:rPr>
          <w:rFonts w:hint="eastAsia"/>
        </w:rPr>
        <w:t>网页配置端</w:t>
      </w:r>
      <w:r w:rsidR="00AA0EEC">
        <w:rPr>
          <w:rFonts w:hint="eastAsia"/>
        </w:rPr>
        <w:t>，选择</w:t>
      </w:r>
      <w:r w:rsidR="00AA0EEC">
        <w:rPr>
          <w:rFonts w:hint="eastAsia"/>
        </w:rPr>
        <w:t>Upgrade</w:t>
      </w:r>
      <w:r>
        <w:rPr>
          <w:rFonts w:hint="eastAsia"/>
        </w:rPr>
        <w:t>：</w:t>
      </w:r>
    </w:p>
    <w:p w:rsidR="00AA0EEC" w:rsidRDefault="00AA0EEC" w:rsidP="000F3788">
      <w:pPr>
        <w:pStyle w:val="22"/>
        <w:rPr>
          <w:rFonts w:hint="eastAsia"/>
        </w:rPr>
      </w:pPr>
      <w:r>
        <w:rPr>
          <w:rFonts w:ascii="Calibri" w:hAnsi="Calibri"/>
          <w:noProof/>
          <w:szCs w:val="22"/>
        </w:rPr>
        <w:drawing>
          <wp:inline distT="0" distB="0" distL="0" distR="0" wp14:anchorId="7E048FA1" wp14:editId="10071C03">
            <wp:extent cx="5262245" cy="2259965"/>
            <wp:effectExtent l="0" t="0" r="0" b="6985"/>
            <wp:docPr id="2" name="图片 2" descr="GUI_Upgr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UI_Upgra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EEC" w:rsidRPr="000F3788" w:rsidRDefault="00AA0EEC" w:rsidP="000F3788">
      <w:pPr>
        <w:pStyle w:val="22"/>
      </w:pPr>
      <w:r>
        <w:rPr>
          <w:rFonts w:hint="eastAsia"/>
        </w:rPr>
        <w:t>选择浏览，指向</w:t>
      </w:r>
      <w:r>
        <w:rPr>
          <w:rFonts w:hint="eastAsia"/>
        </w:rPr>
        <w:t>Cloud_Dragino_Firmware</w:t>
      </w:r>
      <w:r>
        <w:rPr>
          <w:rFonts w:hint="eastAsia"/>
        </w:rPr>
        <w:t>文件夹里面的</w:t>
      </w:r>
      <w:r w:rsidRPr="00AA0EEC">
        <w:t>openwrt-atheros-combined.squashfs.img</w:t>
      </w:r>
      <w:r>
        <w:t>文件，点击</w:t>
      </w:r>
      <w:r>
        <w:t>Upload</w:t>
      </w:r>
      <w:r>
        <w:rPr>
          <w:rFonts w:hint="eastAsia"/>
        </w:rPr>
        <w:t xml:space="preserve"> image</w:t>
      </w:r>
      <w:r>
        <w:rPr>
          <w:rFonts w:hint="eastAsia"/>
        </w:rPr>
        <w:t>，等待更新完成。</w:t>
      </w:r>
      <w:bookmarkStart w:id="0" w:name="_GoBack"/>
      <w:bookmarkEnd w:id="0"/>
    </w:p>
    <w:sectPr w:rsidR="00AA0EEC" w:rsidRPr="000F3788" w:rsidSect="00F323DD">
      <w:headerReference w:type="even" r:id="rId10"/>
      <w:headerReference w:type="default" r:id="rId11"/>
      <w:footerReference w:type="default" r:id="rId12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070" w:rsidRDefault="00DB0070" w:rsidP="00506F1F">
      <w:pPr>
        <w:spacing w:before="48" w:after="48"/>
      </w:pPr>
      <w:r>
        <w:separator/>
      </w:r>
    </w:p>
    <w:p w:rsidR="00DB0070" w:rsidRDefault="00DB0070" w:rsidP="00CF3615">
      <w:pPr>
        <w:spacing w:before="48" w:after="48"/>
      </w:pPr>
    </w:p>
    <w:p w:rsidR="00DB0070" w:rsidRDefault="00DB0070" w:rsidP="003A4F34">
      <w:pPr>
        <w:spacing w:before="48" w:after="48"/>
      </w:pPr>
    </w:p>
    <w:p w:rsidR="00DB0070" w:rsidRDefault="00DB0070" w:rsidP="005C514A">
      <w:pPr>
        <w:spacing w:before="48" w:after="48"/>
      </w:pPr>
    </w:p>
  </w:endnote>
  <w:endnote w:type="continuationSeparator" w:id="0">
    <w:p w:rsidR="00DB0070" w:rsidRDefault="00DB0070" w:rsidP="00506F1F">
      <w:pPr>
        <w:spacing w:before="48" w:after="48"/>
      </w:pPr>
      <w:r>
        <w:continuationSeparator/>
      </w:r>
    </w:p>
    <w:p w:rsidR="00DB0070" w:rsidRDefault="00DB0070" w:rsidP="00CF3615">
      <w:pPr>
        <w:spacing w:before="48" w:after="48"/>
      </w:pPr>
    </w:p>
    <w:p w:rsidR="00DB0070" w:rsidRDefault="00DB0070" w:rsidP="003A4F34">
      <w:pPr>
        <w:spacing w:before="48" w:after="48"/>
      </w:pPr>
    </w:p>
    <w:p w:rsidR="00DB0070" w:rsidRDefault="00DB0070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A0EEC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070" w:rsidRDefault="00DB0070" w:rsidP="00506F1F">
      <w:pPr>
        <w:spacing w:before="48" w:after="48"/>
      </w:pPr>
      <w:r>
        <w:separator/>
      </w:r>
    </w:p>
    <w:p w:rsidR="00DB0070" w:rsidRDefault="00DB0070" w:rsidP="00CF3615">
      <w:pPr>
        <w:spacing w:before="48" w:after="48"/>
      </w:pPr>
    </w:p>
    <w:p w:rsidR="00DB0070" w:rsidRDefault="00DB0070" w:rsidP="003A4F34">
      <w:pPr>
        <w:spacing w:before="48" w:after="48"/>
      </w:pPr>
    </w:p>
    <w:p w:rsidR="00DB0070" w:rsidRDefault="00DB0070" w:rsidP="005C514A">
      <w:pPr>
        <w:spacing w:before="48" w:after="48"/>
      </w:pPr>
    </w:p>
  </w:footnote>
  <w:footnote w:type="continuationSeparator" w:id="0">
    <w:p w:rsidR="00DB0070" w:rsidRDefault="00DB0070" w:rsidP="00506F1F">
      <w:pPr>
        <w:spacing w:before="48" w:after="48"/>
      </w:pPr>
      <w:r>
        <w:continuationSeparator/>
      </w:r>
    </w:p>
    <w:p w:rsidR="00DB0070" w:rsidRDefault="00DB0070" w:rsidP="00CF3615">
      <w:pPr>
        <w:spacing w:before="48" w:after="48"/>
      </w:pPr>
    </w:p>
    <w:p w:rsidR="00DB0070" w:rsidRDefault="00DB0070" w:rsidP="003A4F34">
      <w:pPr>
        <w:spacing w:before="48" w:after="48"/>
      </w:pPr>
    </w:p>
    <w:p w:rsidR="00DB0070" w:rsidRDefault="00DB0070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82C76E7"/>
    <w:multiLevelType w:val="hybridMultilevel"/>
    <w:tmpl w:val="BD22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8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9">
    <w:nsid w:val="599332B6"/>
    <w:multiLevelType w:val="hybridMultilevel"/>
    <w:tmpl w:val="51AC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2">
    <w:nsid w:val="6EAE5164"/>
    <w:multiLevelType w:val="hybridMultilevel"/>
    <w:tmpl w:val="FE1E5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3"/>
  </w:num>
  <w:num w:numId="9">
    <w:abstractNumId w:val="26"/>
  </w:num>
  <w:num w:numId="10">
    <w:abstractNumId w:val="19"/>
  </w:num>
  <w:num w:numId="11">
    <w:abstractNumId w:val="34"/>
  </w:num>
  <w:num w:numId="12">
    <w:abstractNumId w:val="12"/>
  </w:num>
  <w:num w:numId="13">
    <w:abstractNumId w:val="28"/>
  </w:num>
  <w:num w:numId="14">
    <w:abstractNumId w:val="30"/>
  </w:num>
  <w:num w:numId="15">
    <w:abstractNumId w:val="31"/>
  </w:num>
  <w:num w:numId="16">
    <w:abstractNumId w:val="22"/>
  </w:num>
  <w:num w:numId="17">
    <w:abstractNumId w:val="27"/>
  </w:num>
  <w:num w:numId="18">
    <w:abstractNumId w:val="25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32"/>
  </w:num>
  <w:num w:numId="34">
    <w:abstractNumId w:val="14"/>
  </w:num>
  <w:num w:numId="35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717E"/>
    <w:rsid w:val="00007A0E"/>
    <w:rsid w:val="00015FE0"/>
    <w:rsid w:val="00026DE4"/>
    <w:rsid w:val="0002764B"/>
    <w:rsid w:val="000461E9"/>
    <w:rsid w:val="00050227"/>
    <w:rsid w:val="00051BC6"/>
    <w:rsid w:val="00051E38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3788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47F4"/>
    <w:rsid w:val="00174F74"/>
    <w:rsid w:val="00175D02"/>
    <w:rsid w:val="00176BE5"/>
    <w:rsid w:val="0018366A"/>
    <w:rsid w:val="0018476C"/>
    <w:rsid w:val="00185B2A"/>
    <w:rsid w:val="00186151"/>
    <w:rsid w:val="00186F3C"/>
    <w:rsid w:val="00191C08"/>
    <w:rsid w:val="001A02C8"/>
    <w:rsid w:val="001A174B"/>
    <w:rsid w:val="001A3007"/>
    <w:rsid w:val="001A3670"/>
    <w:rsid w:val="001A439B"/>
    <w:rsid w:val="001A54C4"/>
    <w:rsid w:val="001A66B2"/>
    <w:rsid w:val="001A7F9C"/>
    <w:rsid w:val="001B2568"/>
    <w:rsid w:val="001B4FD4"/>
    <w:rsid w:val="001C1842"/>
    <w:rsid w:val="001E20A0"/>
    <w:rsid w:val="001E64E3"/>
    <w:rsid w:val="001F2D75"/>
    <w:rsid w:val="001F464B"/>
    <w:rsid w:val="001F46D9"/>
    <w:rsid w:val="00201E29"/>
    <w:rsid w:val="002058B7"/>
    <w:rsid w:val="00206AB2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57"/>
    <w:rsid w:val="002D22B1"/>
    <w:rsid w:val="002D77E3"/>
    <w:rsid w:val="002E0568"/>
    <w:rsid w:val="002E10CD"/>
    <w:rsid w:val="002E1CDC"/>
    <w:rsid w:val="002F150B"/>
    <w:rsid w:val="002F4BA0"/>
    <w:rsid w:val="002F6F55"/>
    <w:rsid w:val="00300C56"/>
    <w:rsid w:val="00310984"/>
    <w:rsid w:val="00315B19"/>
    <w:rsid w:val="003225CE"/>
    <w:rsid w:val="00322800"/>
    <w:rsid w:val="003276F4"/>
    <w:rsid w:val="00331EE4"/>
    <w:rsid w:val="003369AD"/>
    <w:rsid w:val="003412EC"/>
    <w:rsid w:val="00344577"/>
    <w:rsid w:val="0034611F"/>
    <w:rsid w:val="00352DD4"/>
    <w:rsid w:val="00357DC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B576E"/>
    <w:rsid w:val="003C0678"/>
    <w:rsid w:val="003C2247"/>
    <w:rsid w:val="003C241E"/>
    <w:rsid w:val="003C2F47"/>
    <w:rsid w:val="003C5A4E"/>
    <w:rsid w:val="003D1BF9"/>
    <w:rsid w:val="003D24F9"/>
    <w:rsid w:val="003D377E"/>
    <w:rsid w:val="003D4BA6"/>
    <w:rsid w:val="003D5F65"/>
    <w:rsid w:val="003D6D12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453B"/>
    <w:rsid w:val="00556996"/>
    <w:rsid w:val="005623DF"/>
    <w:rsid w:val="00563493"/>
    <w:rsid w:val="00566A3D"/>
    <w:rsid w:val="00570F57"/>
    <w:rsid w:val="0057557D"/>
    <w:rsid w:val="00575FC4"/>
    <w:rsid w:val="0058082E"/>
    <w:rsid w:val="00580ACF"/>
    <w:rsid w:val="005840DE"/>
    <w:rsid w:val="00586570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50A6B"/>
    <w:rsid w:val="00650FA0"/>
    <w:rsid w:val="00654393"/>
    <w:rsid w:val="00655065"/>
    <w:rsid w:val="00660F48"/>
    <w:rsid w:val="0066121C"/>
    <w:rsid w:val="00667713"/>
    <w:rsid w:val="0068608C"/>
    <w:rsid w:val="00690A0F"/>
    <w:rsid w:val="00692882"/>
    <w:rsid w:val="006952B2"/>
    <w:rsid w:val="006959AE"/>
    <w:rsid w:val="00696707"/>
    <w:rsid w:val="006A1F16"/>
    <w:rsid w:val="006A3169"/>
    <w:rsid w:val="006A4D2A"/>
    <w:rsid w:val="006A6174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2945"/>
    <w:rsid w:val="00743CF7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C51C8"/>
    <w:rsid w:val="007D2189"/>
    <w:rsid w:val="007D2809"/>
    <w:rsid w:val="007E04AE"/>
    <w:rsid w:val="007E38B1"/>
    <w:rsid w:val="007E63FF"/>
    <w:rsid w:val="007F0F45"/>
    <w:rsid w:val="00800856"/>
    <w:rsid w:val="008016F5"/>
    <w:rsid w:val="008070BF"/>
    <w:rsid w:val="00813569"/>
    <w:rsid w:val="00823A88"/>
    <w:rsid w:val="00823E67"/>
    <w:rsid w:val="0082487F"/>
    <w:rsid w:val="00824E2C"/>
    <w:rsid w:val="008334EC"/>
    <w:rsid w:val="008418BF"/>
    <w:rsid w:val="008464DE"/>
    <w:rsid w:val="00850B36"/>
    <w:rsid w:val="008520B3"/>
    <w:rsid w:val="008552A4"/>
    <w:rsid w:val="008631FB"/>
    <w:rsid w:val="0086433F"/>
    <w:rsid w:val="00864EEC"/>
    <w:rsid w:val="00871B37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579F"/>
    <w:rsid w:val="008E2841"/>
    <w:rsid w:val="008E7216"/>
    <w:rsid w:val="008F3045"/>
    <w:rsid w:val="008F4514"/>
    <w:rsid w:val="008F69EC"/>
    <w:rsid w:val="00900B10"/>
    <w:rsid w:val="00903B8B"/>
    <w:rsid w:val="00903B93"/>
    <w:rsid w:val="00904D71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A074F0"/>
    <w:rsid w:val="00A11867"/>
    <w:rsid w:val="00A15951"/>
    <w:rsid w:val="00A17C50"/>
    <w:rsid w:val="00A332F9"/>
    <w:rsid w:val="00A3599A"/>
    <w:rsid w:val="00A37334"/>
    <w:rsid w:val="00A46602"/>
    <w:rsid w:val="00A46DE2"/>
    <w:rsid w:val="00A54C06"/>
    <w:rsid w:val="00A567F1"/>
    <w:rsid w:val="00A61F4F"/>
    <w:rsid w:val="00A65AFF"/>
    <w:rsid w:val="00A768A7"/>
    <w:rsid w:val="00A773F4"/>
    <w:rsid w:val="00A841F3"/>
    <w:rsid w:val="00A94275"/>
    <w:rsid w:val="00AA0EEC"/>
    <w:rsid w:val="00AA6900"/>
    <w:rsid w:val="00AC2059"/>
    <w:rsid w:val="00AC56AB"/>
    <w:rsid w:val="00AC6034"/>
    <w:rsid w:val="00AC6586"/>
    <w:rsid w:val="00AE0835"/>
    <w:rsid w:val="00AE18B8"/>
    <w:rsid w:val="00AE35AA"/>
    <w:rsid w:val="00AF5A05"/>
    <w:rsid w:val="00B12C9D"/>
    <w:rsid w:val="00B1663D"/>
    <w:rsid w:val="00B25A77"/>
    <w:rsid w:val="00B26DE8"/>
    <w:rsid w:val="00B32489"/>
    <w:rsid w:val="00B33A4F"/>
    <w:rsid w:val="00B348DF"/>
    <w:rsid w:val="00B40E46"/>
    <w:rsid w:val="00B42659"/>
    <w:rsid w:val="00B46A34"/>
    <w:rsid w:val="00B52640"/>
    <w:rsid w:val="00B5728F"/>
    <w:rsid w:val="00B71CB8"/>
    <w:rsid w:val="00B72B70"/>
    <w:rsid w:val="00B76828"/>
    <w:rsid w:val="00B80BCC"/>
    <w:rsid w:val="00B82E99"/>
    <w:rsid w:val="00BA1515"/>
    <w:rsid w:val="00BA75F0"/>
    <w:rsid w:val="00BA7E5A"/>
    <w:rsid w:val="00BB0163"/>
    <w:rsid w:val="00BC0123"/>
    <w:rsid w:val="00BC0B3E"/>
    <w:rsid w:val="00BD4150"/>
    <w:rsid w:val="00BD49C8"/>
    <w:rsid w:val="00BD4BA3"/>
    <w:rsid w:val="00BD6034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E0357"/>
    <w:rsid w:val="00CE7258"/>
    <w:rsid w:val="00CF3615"/>
    <w:rsid w:val="00CF516D"/>
    <w:rsid w:val="00CF5A21"/>
    <w:rsid w:val="00CF68B8"/>
    <w:rsid w:val="00CF7E97"/>
    <w:rsid w:val="00D02C5B"/>
    <w:rsid w:val="00D13832"/>
    <w:rsid w:val="00D15298"/>
    <w:rsid w:val="00D21122"/>
    <w:rsid w:val="00D21BDE"/>
    <w:rsid w:val="00D234B3"/>
    <w:rsid w:val="00D24E8C"/>
    <w:rsid w:val="00D2582C"/>
    <w:rsid w:val="00D324B6"/>
    <w:rsid w:val="00D41237"/>
    <w:rsid w:val="00D46BED"/>
    <w:rsid w:val="00D54152"/>
    <w:rsid w:val="00D63A76"/>
    <w:rsid w:val="00D65165"/>
    <w:rsid w:val="00D77F08"/>
    <w:rsid w:val="00D83840"/>
    <w:rsid w:val="00D84C78"/>
    <w:rsid w:val="00D91A0B"/>
    <w:rsid w:val="00D96B8B"/>
    <w:rsid w:val="00DA0B19"/>
    <w:rsid w:val="00DA1B06"/>
    <w:rsid w:val="00DA2ED8"/>
    <w:rsid w:val="00DA3AA2"/>
    <w:rsid w:val="00DA77E4"/>
    <w:rsid w:val="00DB0070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626"/>
    <w:rsid w:val="00DD5E10"/>
    <w:rsid w:val="00DD68EE"/>
    <w:rsid w:val="00DF1446"/>
    <w:rsid w:val="00E01B75"/>
    <w:rsid w:val="00E028E9"/>
    <w:rsid w:val="00E06048"/>
    <w:rsid w:val="00E13112"/>
    <w:rsid w:val="00E21417"/>
    <w:rsid w:val="00E242BD"/>
    <w:rsid w:val="00E27154"/>
    <w:rsid w:val="00E27FD9"/>
    <w:rsid w:val="00E30762"/>
    <w:rsid w:val="00E363A3"/>
    <w:rsid w:val="00E41068"/>
    <w:rsid w:val="00E5440F"/>
    <w:rsid w:val="00E6404E"/>
    <w:rsid w:val="00E72AEF"/>
    <w:rsid w:val="00E7336A"/>
    <w:rsid w:val="00E81FB8"/>
    <w:rsid w:val="00E842C0"/>
    <w:rsid w:val="00E933D4"/>
    <w:rsid w:val="00EA1ACF"/>
    <w:rsid w:val="00EA50D4"/>
    <w:rsid w:val="00EA58DD"/>
    <w:rsid w:val="00EA6F0D"/>
    <w:rsid w:val="00EB0467"/>
    <w:rsid w:val="00EB1FE7"/>
    <w:rsid w:val="00EC2051"/>
    <w:rsid w:val="00ED18E8"/>
    <w:rsid w:val="00ED3808"/>
    <w:rsid w:val="00ED3A0F"/>
    <w:rsid w:val="00ED544B"/>
    <w:rsid w:val="00EE125E"/>
    <w:rsid w:val="00EE6422"/>
    <w:rsid w:val="00EF021C"/>
    <w:rsid w:val="00F00105"/>
    <w:rsid w:val="00F0429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97F9C"/>
    <w:rsid w:val="00FA30C4"/>
    <w:rsid w:val="00FA363B"/>
    <w:rsid w:val="00FB182F"/>
    <w:rsid w:val="00FB61C5"/>
    <w:rsid w:val="00FB79A2"/>
    <w:rsid w:val="00FC2FB7"/>
    <w:rsid w:val="00FC7205"/>
    <w:rsid w:val="00FC7A8F"/>
    <w:rsid w:val="00FD4E02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F70824"/>
    <w:pPr>
      <w:spacing w:beforeLines="20" w:before="62" w:afterLines="20" w:after="62"/>
      <w:ind w:firstLine="420"/>
    </w:pPr>
    <w:rPr>
      <w:kern w:val="2"/>
      <w:sz w:val="21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FE0E80"/>
    <w:rPr>
      <w:kern w:val="2"/>
      <w:sz w:val="21"/>
      <w:szCs w:val="21"/>
      <w:lang w:bidi="ar-SA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0F235-7A4B-40E1-A07F-BB03357C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110</TotalTime>
  <Pages>1</Pages>
  <Words>29</Words>
  <Characters>170</Characters>
  <Application>Microsoft Office Word</Application>
  <DocSecurity>0</DocSecurity>
  <Lines>1</Lines>
  <Paragraphs>1</Paragraphs>
  <ScaleCrop>false</ScaleCrop>
  <Company>ZLGMCU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hsloovee</cp:lastModifiedBy>
  <cp:revision>55</cp:revision>
  <cp:lastPrinted>2012-10-23T03:11:00Z</cp:lastPrinted>
  <dcterms:created xsi:type="dcterms:W3CDTF">2013-03-25T13:36:00Z</dcterms:created>
  <dcterms:modified xsi:type="dcterms:W3CDTF">2013-05-29T23:18:00Z</dcterms:modified>
</cp:coreProperties>
</file>